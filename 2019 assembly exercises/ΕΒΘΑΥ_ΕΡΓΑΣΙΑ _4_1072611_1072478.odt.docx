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B4" w:rsidRDefault="001775B4" w:rsidP="001775B4">
      <w:pPr>
        <w:pStyle w:val="Textbody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ΕΡΓΑΣΤΗΡΙΟ ΒΑΣΙΚΑ ΘΕΜΑΤΑ ΑΡΧΙΤΕΚΤΟΝΙΚΗΣ ΥΠΟΛΟΓΙΣΤΩΝ</w:t>
      </w:r>
    </w:p>
    <w:p w:rsidR="001775B4" w:rsidRDefault="001775B4" w:rsidP="001775B4">
      <w:pPr>
        <w:pStyle w:val="Textbody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ΕΡΓΑΣΙΑ </w:t>
      </w:r>
      <w:r w:rsidR="008B4F33">
        <w:rPr>
          <w:b/>
          <w:bCs/>
          <w:sz w:val="32"/>
          <w:szCs w:val="32"/>
          <w:lang w:val="el-GR"/>
        </w:rPr>
        <w:t>4</w:t>
      </w:r>
      <w:bookmarkStart w:id="0" w:name="_GoBack"/>
      <w:bookmarkEnd w:id="0"/>
    </w:p>
    <w:p w:rsidR="001775B4" w:rsidRDefault="001775B4" w:rsidP="001775B4">
      <w:pPr>
        <w:pStyle w:val="Textbody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ΟΜΑΔΑ:</w:t>
      </w:r>
    </w:p>
    <w:p w:rsidR="001775B4" w:rsidRDefault="001775B4" w:rsidP="001775B4">
      <w:pPr>
        <w:pStyle w:val="Standard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Σαριδάκης Γεώργιος ΑΜ: 1072478</w:t>
      </w:r>
    </w:p>
    <w:p w:rsidR="001775B4" w:rsidRPr="00EC672B" w:rsidRDefault="001775B4" w:rsidP="001775B4">
      <w:pPr>
        <w:pStyle w:val="Standard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Σκάγκος</w:t>
      </w:r>
      <w:r w:rsidRPr="00EC672B">
        <w:rPr>
          <w:b/>
          <w:bCs/>
          <w:sz w:val="32"/>
          <w:szCs w:val="32"/>
          <w:lang w:val="el-GR"/>
        </w:rPr>
        <w:t xml:space="preserve"> Ιωάννης ΑΜ: 1072611</w:t>
      </w:r>
    </w:p>
    <w:p w:rsidR="001775B4" w:rsidRDefault="001775B4" w:rsidP="001775B4">
      <w:pPr>
        <w:pStyle w:val="Standard"/>
        <w:jc w:val="center"/>
        <w:rPr>
          <w:b/>
          <w:bCs/>
          <w:sz w:val="32"/>
          <w:szCs w:val="32"/>
          <w:lang w:val="el-GR"/>
        </w:rPr>
      </w:pPr>
    </w:p>
    <w:p w:rsidR="002C4500" w:rsidRPr="002C4500" w:rsidRDefault="002C4500" w:rsidP="00FE09AA">
      <w:pPr>
        <w:pStyle w:val="af2"/>
        <w:jc w:val="left"/>
        <w:rPr>
          <w:b/>
          <w:bCs/>
          <w:noProof/>
        </w:rPr>
      </w:pPr>
      <w:r w:rsidRPr="002C4500">
        <w:rPr>
          <w:b/>
          <w:bCs/>
        </w:rPr>
        <w:t>i. Υπολογισμός μαθηματικού τύπου</w:t>
      </w:r>
    </w:p>
    <w:p w:rsidR="002C4500" w:rsidRPr="002C4500" w:rsidRDefault="002C4500" w:rsidP="00FE09AA">
      <w:pPr>
        <w:pStyle w:val="af2"/>
        <w:jc w:val="left"/>
        <w:rPr>
          <w:b/>
          <w:bCs/>
          <w:noProof/>
        </w:rPr>
      </w:pPr>
    </w:p>
    <w:p w:rsidR="002C4500" w:rsidRDefault="002C4500" w:rsidP="00FE09AA">
      <w:pPr>
        <w:pStyle w:val="af2"/>
        <w:jc w:val="left"/>
        <w:rPr>
          <w:noProof/>
        </w:rPr>
      </w:pPr>
      <w:r w:rsidRPr="002C4500">
        <w:rPr>
          <w:b/>
          <w:bCs/>
          <w:noProof/>
        </w:rPr>
        <w:t>Κωδικας</w:t>
      </w:r>
      <w:r>
        <w:rPr>
          <w:noProof/>
        </w:rPr>
        <w:t>:</w:t>
      </w:r>
    </w:p>
    <w:p w:rsidR="002C4500" w:rsidRDefault="002C4500" w:rsidP="00FE09AA">
      <w:pPr>
        <w:pStyle w:val="af2"/>
        <w:jc w:val="left"/>
        <w:rPr>
          <w:noProof/>
        </w:rPr>
      </w:pPr>
    </w:p>
    <w:p w:rsidR="002C4500" w:rsidRDefault="002C4500" w:rsidP="00FE09AA">
      <w:pPr>
        <w:pStyle w:val="af2"/>
        <w:jc w:val="left"/>
        <w:rPr>
          <w:noProof/>
        </w:rPr>
      </w:pPr>
    </w:p>
    <w:p w:rsidR="002C4500" w:rsidRDefault="002C4500" w:rsidP="00FE09AA">
      <w:pPr>
        <w:pStyle w:val="af2"/>
        <w:jc w:val="left"/>
        <w:rPr>
          <w:noProof/>
        </w:rPr>
      </w:pPr>
    </w:p>
    <w:p w:rsidR="00FE09AA" w:rsidRPr="00591A4C" w:rsidRDefault="00FE09AA" w:rsidP="00FE09AA">
      <w:pPr>
        <w:pStyle w:val="af2"/>
        <w:jc w:val="left"/>
        <w:rPr>
          <w:noProof/>
          <w:lang w:val="en-US"/>
        </w:rPr>
      </w:pPr>
      <w:r w:rsidRPr="00591A4C">
        <w:rPr>
          <w:noProof/>
          <w:lang w:val="en-US"/>
        </w:rPr>
        <w:t>.</w:t>
      </w:r>
      <w:r w:rsidRPr="00FE09AA">
        <w:rPr>
          <w:noProof/>
          <w:lang w:val="en-US"/>
        </w:rPr>
        <w:t>arm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.text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.global main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main: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STMDB R13!, {R0-R12,R14}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MOV R5,#5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 R6, =Result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MOV R7,#4</w:t>
      </w:r>
    </w:p>
    <w:p w:rsidR="00FE09AA" w:rsidRPr="00591A4C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MOV</w:t>
      </w:r>
      <w:r w:rsidRPr="00591A4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591A4C">
        <w:rPr>
          <w:noProof/>
        </w:rPr>
        <w:t>8, #0</w:t>
      </w:r>
    </w:p>
    <w:p w:rsidR="00FE09AA" w:rsidRPr="008F74AE" w:rsidRDefault="00FE09AA" w:rsidP="008F74AE">
      <w:pPr>
        <w:pStyle w:val="af2"/>
        <w:jc w:val="left"/>
      </w:pPr>
      <w:r w:rsidRPr="00FE09AA">
        <w:rPr>
          <w:noProof/>
          <w:lang w:val="en-US"/>
        </w:rPr>
        <w:t>BL</w:t>
      </w:r>
      <w:r w:rsidRPr="008F74AE">
        <w:rPr>
          <w:noProof/>
        </w:rPr>
        <w:t xml:space="preserve"> </w:t>
      </w:r>
      <w:r w:rsidR="008F74AE">
        <w:rPr>
          <w:noProof/>
          <w:lang w:val="en-US"/>
        </w:rPr>
        <w:t>Subrtn</w:t>
      </w:r>
      <w:r w:rsidR="008F74AE" w:rsidRPr="008F74AE">
        <w:rPr>
          <w:noProof/>
        </w:rPr>
        <w:t xml:space="preserve">              </w:t>
      </w:r>
      <w:r w:rsidR="008F74AE" w:rsidRPr="008F74AE">
        <w:t>@Γίνεται διακλάδωση και συνεχίζει στο σημείο από οπού αρχίζει η                                                                     υπορουτινα subrtn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LDMIA R13!, {R0-R12, R14}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MOV PC, R14</w:t>
      </w:r>
    </w:p>
    <w:p w:rsidR="00FE09AA" w:rsidRPr="00FE09AA" w:rsidRDefault="008F74AE" w:rsidP="00FE09AA">
      <w:pPr>
        <w:pStyle w:val="af2"/>
        <w:jc w:val="left"/>
        <w:rPr>
          <w:noProof/>
          <w:lang w:val="en-US"/>
        </w:rPr>
      </w:pPr>
      <w:r>
        <w:rPr>
          <w:noProof/>
          <w:lang w:val="en-US"/>
        </w:rPr>
        <w:t>Subrtn</w:t>
      </w:r>
      <w:r w:rsidR="00FE09AA" w:rsidRPr="00FE09AA">
        <w:rPr>
          <w:noProof/>
          <w:lang w:val="en-US"/>
        </w:rPr>
        <w:t>: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STMDB R13!, {R2-R4}</w:t>
      </w:r>
    </w:p>
    <w:p w:rsidR="00FE09AA" w:rsidRPr="008F74AE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LDR</w:t>
      </w:r>
      <w:r w:rsidRPr="008F74AE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8F74AE">
        <w:rPr>
          <w:noProof/>
        </w:rPr>
        <w:t>1, =</w:t>
      </w:r>
      <w:r w:rsidRPr="00FE09AA">
        <w:rPr>
          <w:noProof/>
          <w:lang w:val="en-US"/>
        </w:rPr>
        <w:t>Const</w:t>
      </w:r>
      <w:r w:rsidR="00501EF6" w:rsidRPr="00501EF6">
        <w:rPr>
          <w:noProof/>
        </w:rPr>
        <w:t xml:space="preserve">   </w:t>
      </w:r>
      <w:r w:rsidR="008F74AE" w:rsidRPr="002C4500">
        <w:t>@</w:t>
      </w:r>
      <w:r w:rsidR="002C4500" w:rsidRPr="002C4500">
        <w:t>Βάζω</w:t>
      </w:r>
      <w:r w:rsidR="008F74AE" w:rsidRPr="002C4500">
        <w:t xml:space="preserve"> στον R1 τις </w:t>
      </w:r>
      <w:r w:rsidR="002C4500" w:rsidRPr="002C4500">
        <w:t>τιμές</w:t>
      </w:r>
      <w:r w:rsidR="008F74AE" w:rsidRPr="002C4500">
        <w:t xml:space="preserve"> που </w:t>
      </w:r>
      <w:r w:rsidR="002C4500" w:rsidRPr="002C4500">
        <w:t>βρίσκονται</w:t>
      </w:r>
      <w:r w:rsidR="008F74AE" w:rsidRPr="002C4500">
        <w:t xml:space="preserve"> στην </w:t>
      </w:r>
      <w:r w:rsidR="002C4500" w:rsidRPr="002C4500">
        <w:t>θέση</w:t>
      </w:r>
      <w:r w:rsidR="008F74AE" w:rsidRPr="002C4500">
        <w:t xml:space="preserve"> </w:t>
      </w:r>
      <w:r w:rsidR="002C4500" w:rsidRPr="002C4500">
        <w:t>μνήμης</w:t>
      </w:r>
      <w:r w:rsidR="008F74AE" w:rsidRPr="002C4500">
        <w:t xml:space="preserve"> Con</w:t>
      </w:r>
      <w:r w:rsidR="00501EF6" w:rsidRPr="002C4500">
        <w:t>st</w:t>
      </w:r>
    </w:p>
    <w:p w:rsidR="00FE09AA" w:rsidRPr="002C4500" w:rsidRDefault="00FE09AA" w:rsidP="00FE09AA">
      <w:pPr>
        <w:pStyle w:val="af2"/>
        <w:jc w:val="left"/>
      </w:pPr>
      <w:r w:rsidRPr="00FE09AA">
        <w:rPr>
          <w:noProof/>
          <w:lang w:val="en-US"/>
        </w:rPr>
        <w:lastRenderedPageBreak/>
        <w:t>LDR</w:t>
      </w:r>
      <w:r w:rsidRPr="00501EF6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501EF6">
        <w:rPr>
          <w:noProof/>
        </w:rPr>
        <w:t>0, =</w:t>
      </w:r>
      <w:r w:rsidRPr="00FE09AA">
        <w:rPr>
          <w:noProof/>
          <w:lang w:val="en-US"/>
        </w:rPr>
        <w:t>Values</w:t>
      </w:r>
      <w:r w:rsidR="00501EF6" w:rsidRPr="00501EF6">
        <w:rPr>
          <w:noProof/>
        </w:rPr>
        <w:t xml:space="preserve"> </w:t>
      </w:r>
      <w:r w:rsidR="00501EF6" w:rsidRPr="002C4500">
        <w:t>@</w:t>
      </w:r>
      <w:r w:rsidR="002C4500" w:rsidRPr="002C4500">
        <w:t>Αντίστοιχα</w:t>
      </w:r>
      <w:r w:rsidR="00501EF6" w:rsidRPr="002C4500">
        <w:t xml:space="preserve"> στον R0 αυτές που είναι στην </w:t>
      </w:r>
      <w:r w:rsidR="002C4500" w:rsidRPr="002C4500">
        <w:t>θέση</w:t>
      </w:r>
      <w:r w:rsidR="00501EF6" w:rsidRPr="002C4500">
        <w:t xml:space="preserve"> </w:t>
      </w:r>
      <w:r w:rsidR="002C4500" w:rsidRPr="002C4500">
        <w:t>μνήμης</w:t>
      </w:r>
      <w:r w:rsidR="00501EF6" w:rsidRPr="002C4500">
        <w:t xml:space="preserve"> με </w:t>
      </w:r>
      <w:r w:rsidR="002C4500" w:rsidRPr="002C4500">
        <w:t>όνομα</w:t>
      </w:r>
      <w:r w:rsidR="00501EF6" w:rsidRPr="002C4500">
        <w:t xml:space="preserve"> Values</w:t>
      </w:r>
    </w:p>
    <w:p w:rsidR="00FE09AA" w:rsidRPr="002A78E0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ADD</w:t>
      </w:r>
      <w:r w:rsidRPr="002A78E0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2A78E0">
        <w:rPr>
          <w:noProof/>
        </w:rPr>
        <w:t>0,</w:t>
      </w:r>
      <w:r w:rsidRPr="00FE09AA">
        <w:rPr>
          <w:noProof/>
          <w:lang w:val="en-US"/>
        </w:rPr>
        <w:t>R</w:t>
      </w:r>
      <w:r w:rsidRPr="002A78E0">
        <w:rPr>
          <w:noProof/>
        </w:rPr>
        <w:t>0,</w:t>
      </w:r>
      <w:r w:rsidRPr="00FE09AA">
        <w:rPr>
          <w:noProof/>
          <w:lang w:val="en-US"/>
        </w:rPr>
        <w:t>R</w:t>
      </w:r>
      <w:r w:rsidRPr="002A78E0">
        <w:rPr>
          <w:noProof/>
        </w:rPr>
        <w:t>8</w:t>
      </w:r>
      <w:r w:rsidR="00501EF6" w:rsidRPr="002A78E0">
        <w:rPr>
          <w:noProof/>
        </w:rPr>
        <w:t xml:space="preserve"> </w:t>
      </w:r>
      <w:r w:rsidR="002A78E0">
        <w:rPr>
          <w:noProof/>
        </w:rPr>
        <w:t xml:space="preserve">    </w:t>
      </w:r>
      <w:r w:rsidR="002A78E0" w:rsidRPr="002A78E0">
        <w:rPr>
          <w:noProof/>
        </w:rPr>
        <w:t>@</w:t>
      </w:r>
      <w:r w:rsidR="002A78E0" w:rsidRPr="002C4500">
        <w:t xml:space="preserve">Με αυτή την </w:t>
      </w:r>
      <w:r w:rsidR="002C4500" w:rsidRPr="002C4500">
        <w:t>εντολή</w:t>
      </w:r>
      <w:r w:rsidR="002A78E0" w:rsidRPr="002C4500">
        <w:t xml:space="preserve"> </w:t>
      </w:r>
      <w:r w:rsidR="002C4500" w:rsidRPr="002C4500">
        <w:t>αλλάζω</w:t>
      </w:r>
      <w:r w:rsidR="002A78E0" w:rsidRPr="002C4500">
        <w:t xml:space="preserve"> 3αδα </w:t>
      </w:r>
      <w:r w:rsidR="002C4500" w:rsidRPr="002C4500">
        <w:t>αριθμών</w:t>
      </w:r>
      <w:r w:rsidR="002A78E0" w:rsidRPr="002C4500">
        <w:t xml:space="preserve"> σε κάθε </w:t>
      </w:r>
      <w:r w:rsidR="002C4500" w:rsidRPr="002C4500">
        <w:t>επανάληψη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LDRB R2, [R0]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LDRB R4,[R1]</w:t>
      </w:r>
    </w:p>
    <w:p w:rsidR="00FE09AA" w:rsidRPr="00501EF6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MUL</w:t>
      </w:r>
      <w:r w:rsidRPr="00501EF6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501EF6">
        <w:rPr>
          <w:noProof/>
        </w:rPr>
        <w:t>2,</w:t>
      </w:r>
      <w:r w:rsidRPr="00FE09AA">
        <w:rPr>
          <w:noProof/>
          <w:lang w:val="en-US"/>
        </w:rPr>
        <w:t>R</w:t>
      </w:r>
      <w:r w:rsidRPr="00501EF6">
        <w:rPr>
          <w:noProof/>
        </w:rPr>
        <w:t>4,</w:t>
      </w:r>
      <w:r w:rsidRPr="00FE09AA">
        <w:rPr>
          <w:noProof/>
          <w:lang w:val="en-US"/>
        </w:rPr>
        <w:t>R</w:t>
      </w:r>
      <w:r w:rsidRPr="00501EF6">
        <w:rPr>
          <w:noProof/>
        </w:rPr>
        <w:t>2</w:t>
      </w:r>
      <w:r w:rsidR="00501EF6" w:rsidRPr="00501EF6">
        <w:rPr>
          <w:noProof/>
        </w:rPr>
        <w:t xml:space="preserve">  </w:t>
      </w:r>
      <w:r w:rsidR="001240EC">
        <w:rPr>
          <w:noProof/>
        </w:rPr>
        <w:t xml:space="preserve">  </w:t>
      </w:r>
      <w:r w:rsidR="00501EF6" w:rsidRPr="00501EF6">
        <w:rPr>
          <w:noProof/>
        </w:rPr>
        <w:t>@</w:t>
      </w:r>
      <w:r w:rsidR="002C4500" w:rsidRPr="002C4500">
        <w:t>Αποθηκεύω</w:t>
      </w:r>
      <w:r w:rsidR="00501EF6" w:rsidRPr="002C4500">
        <w:t xml:space="preserve"> στον R2 a0,1,2,3 (</w:t>
      </w:r>
      <w:r w:rsidR="002C4500" w:rsidRPr="002C4500">
        <w:t>ανάλογα</w:t>
      </w:r>
      <w:r w:rsidR="00501EF6" w:rsidRPr="002C4500">
        <w:t xml:space="preserve"> την </w:t>
      </w:r>
      <w:r w:rsidR="002C4500" w:rsidRPr="002C4500">
        <w:t>φορά</w:t>
      </w:r>
      <w:r w:rsidR="00501EF6" w:rsidRPr="002C4500">
        <w:t xml:space="preserve"> της </w:t>
      </w:r>
      <w:r w:rsidR="002C4500" w:rsidRPr="002C4500">
        <w:t>επανάληψης</w:t>
      </w:r>
      <w:r w:rsidR="00501EF6" w:rsidRPr="002C4500">
        <w:t xml:space="preserve">) * z0 για τις </w:t>
      </w:r>
      <w:r w:rsidR="002C4500" w:rsidRPr="002C4500">
        <w:t>τιμές</w:t>
      </w:r>
      <w:r w:rsidR="00501EF6" w:rsidRPr="002C4500">
        <w:t xml:space="preserve"> των </w:t>
      </w:r>
      <w:r w:rsidR="002C4500" w:rsidRPr="002C4500">
        <w:t>πίνακα</w:t>
      </w:r>
      <w:r w:rsidR="00501EF6" w:rsidRPr="002C4500">
        <w:t xml:space="preserve"> Values και Const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LDRB R3,[R0,#1]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LDRB R4,[R1,#1]</w:t>
      </w:r>
    </w:p>
    <w:p w:rsidR="00FE09AA" w:rsidRPr="001240EC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MUL</w:t>
      </w:r>
      <w:r w:rsidRPr="001240E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1240EC">
        <w:rPr>
          <w:noProof/>
        </w:rPr>
        <w:t xml:space="preserve">3, </w:t>
      </w:r>
      <w:r w:rsidRPr="00FE09AA">
        <w:rPr>
          <w:noProof/>
          <w:lang w:val="en-US"/>
        </w:rPr>
        <w:t>R</w:t>
      </w:r>
      <w:r w:rsidRPr="001240EC">
        <w:rPr>
          <w:noProof/>
        </w:rPr>
        <w:t xml:space="preserve">4, </w:t>
      </w:r>
      <w:r w:rsidRPr="00FE09AA">
        <w:rPr>
          <w:noProof/>
          <w:lang w:val="en-US"/>
        </w:rPr>
        <w:t>R</w:t>
      </w:r>
      <w:r w:rsidRPr="001240EC">
        <w:rPr>
          <w:noProof/>
        </w:rPr>
        <w:t>3</w:t>
      </w:r>
      <w:r w:rsidR="00501EF6" w:rsidRPr="001240EC">
        <w:rPr>
          <w:noProof/>
        </w:rPr>
        <w:t xml:space="preserve"> </w:t>
      </w:r>
      <w:r w:rsidR="001240EC" w:rsidRPr="001240EC">
        <w:rPr>
          <w:noProof/>
        </w:rPr>
        <w:t xml:space="preserve">  @</w:t>
      </w:r>
      <w:r w:rsidR="002C4500" w:rsidRPr="002C4500">
        <w:t>Όμοια</w:t>
      </w:r>
      <w:r w:rsidR="001240EC" w:rsidRPr="002C4500">
        <w:t xml:space="preserve"> με </w:t>
      </w:r>
      <w:r w:rsidR="002C4500" w:rsidRPr="002C4500">
        <w:t>παραπάνω</w:t>
      </w:r>
      <w:r w:rsidR="001240EC" w:rsidRPr="002C4500">
        <w:t xml:space="preserve"> στον R3 b0,1,2,3 *z1</w:t>
      </w:r>
    </w:p>
    <w:p w:rsidR="00FE09AA" w:rsidRPr="001240EC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ADD</w:t>
      </w:r>
      <w:r w:rsidRPr="001240E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1240EC">
        <w:rPr>
          <w:noProof/>
        </w:rPr>
        <w:t xml:space="preserve">2, </w:t>
      </w:r>
      <w:r w:rsidRPr="00FE09AA">
        <w:rPr>
          <w:noProof/>
          <w:lang w:val="en-US"/>
        </w:rPr>
        <w:t>R</w:t>
      </w:r>
      <w:r w:rsidRPr="001240EC">
        <w:rPr>
          <w:noProof/>
        </w:rPr>
        <w:t xml:space="preserve">2, </w:t>
      </w:r>
      <w:r w:rsidRPr="00FE09AA">
        <w:rPr>
          <w:noProof/>
          <w:lang w:val="en-US"/>
        </w:rPr>
        <w:t>R</w:t>
      </w:r>
      <w:r w:rsidRPr="001240EC">
        <w:rPr>
          <w:noProof/>
        </w:rPr>
        <w:t>3</w:t>
      </w:r>
      <w:r w:rsidR="001240EC" w:rsidRPr="001240EC">
        <w:rPr>
          <w:noProof/>
        </w:rPr>
        <w:t xml:space="preserve">   @</w:t>
      </w:r>
      <w:r w:rsidR="002C4500" w:rsidRPr="002C4500">
        <w:t>Αποθηκεύω</w:t>
      </w:r>
      <w:r w:rsidR="001240EC" w:rsidRPr="002C4500">
        <w:t xml:space="preserve"> στον R2 το </w:t>
      </w:r>
      <w:r w:rsidR="002C4500" w:rsidRPr="002C4500">
        <w:t>περιεχόμενο</w:t>
      </w:r>
      <w:r w:rsidR="001240EC" w:rsidRPr="002C4500">
        <w:t xml:space="preserve"> των R2+R3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LDRB R3,[R0,#2]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LDRB R4,[R1,#2]</w:t>
      </w:r>
    </w:p>
    <w:p w:rsidR="001240EC" w:rsidRPr="001240EC" w:rsidRDefault="00FE09AA" w:rsidP="001240EC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MUL</w:t>
      </w:r>
      <w:r w:rsidRPr="001240E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1240EC">
        <w:rPr>
          <w:noProof/>
        </w:rPr>
        <w:t>3,</w:t>
      </w:r>
      <w:r w:rsidRPr="00FE09AA">
        <w:rPr>
          <w:noProof/>
          <w:lang w:val="en-US"/>
        </w:rPr>
        <w:t>R</w:t>
      </w:r>
      <w:r w:rsidRPr="001240EC">
        <w:rPr>
          <w:noProof/>
        </w:rPr>
        <w:t>4,</w:t>
      </w:r>
      <w:r w:rsidRPr="00FE09AA">
        <w:rPr>
          <w:noProof/>
          <w:lang w:val="en-US"/>
        </w:rPr>
        <w:t>R</w:t>
      </w:r>
      <w:r w:rsidRPr="001240EC">
        <w:rPr>
          <w:noProof/>
        </w:rPr>
        <w:t>3</w:t>
      </w:r>
      <w:r w:rsidR="001240EC" w:rsidRPr="001240EC">
        <w:rPr>
          <w:noProof/>
        </w:rPr>
        <w:t xml:space="preserve">   @</w:t>
      </w:r>
      <w:r w:rsidR="002C4500" w:rsidRPr="002C4500">
        <w:t>Όμοια</w:t>
      </w:r>
      <w:r w:rsidR="001240EC" w:rsidRPr="002C4500">
        <w:t xml:space="preserve"> με </w:t>
      </w:r>
      <w:r w:rsidR="002C4500" w:rsidRPr="002C4500">
        <w:t>παραπάνω</w:t>
      </w:r>
      <w:r w:rsidR="001240EC" w:rsidRPr="002C4500">
        <w:t xml:space="preserve"> στον R3 c0,1,2,3 *z2</w:t>
      </w:r>
    </w:p>
    <w:p w:rsidR="001240EC" w:rsidRPr="002C4500" w:rsidRDefault="00FE09AA" w:rsidP="00FE09AA">
      <w:pPr>
        <w:pStyle w:val="af2"/>
        <w:jc w:val="left"/>
      </w:pPr>
      <w:r w:rsidRPr="00FE09AA">
        <w:rPr>
          <w:noProof/>
          <w:lang w:val="en-US"/>
        </w:rPr>
        <w:t>SUB</w:t>
      </w:r>
      <w:r w:rsidRPr="001240E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1240EC">
        <w:rPr>
          <w:noProof/>
        </w:rPr>
        <w:t>2,</w:t>
      </w:r>
      <w:r w:rsidRPr="00FE09AA">
        <w:rPr>
          <w:noProof/>
          <w:lang w:val="en-US"/>
        </w:rPr>
        <w:t>R</w:t>
      </w:r>
      <w:r w:rsidRPr="001240EC">
        <w:rPr>
          <w:noProof/>
        </w:rPr>
        <w:t>2,</w:t>
      </w:r>
      <w:r w:rsidRPr="00FE09AA">
        <w:rPr>
          <w:noProof/>
          <w:lang w:val="en-US"/>
        </w:rPr>
        <w:t>R</w:t>
      </w:r>
      <w:r w:rsidRPr="001240EC">
        <w:rPr>
          <w:noProof/>
        </w:rPr>
        <w:t>3</w:t>
      </w:r>
      <w:r w:rsidR="001240EC" w:rsidRPr="001240EC">
        <w:rPr>
          <w:noProof/>
        </w:rPr>
        <w:t xml:space="preserve">    @</w:t>
      </w:r>
      <w:r w:rsidR="002C4500" w:rsidRPr="002C4500">
        <w:t>Αποθηκεύω</w:t>
      </w:r>
      <w:r w:rsidR="001240EC" w:rsidRPr="002C4500">
        <w:t xml:space="preserve"> στον R2 το </w:t>
      </w:r>
      <w:r w:rsidR="002C4500" w:rsidRPr="002C4500">
        <w:t>περιεχόμενο</w:t>
      </w:r>
      <w:r w:rsidR="001240EC" w:rsidRPr="002C4500">
        <w:t xml:space="preserve"> των R2-R3</w:t>
      </w:r>
    </w:p>
    <w:p w:rsidR="00FE09AA" w:rsidRPr="001240EC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MUL</w:t>
      </w:r>
      <w:r w:rsidRPr="001240E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1240EC">
        <w:rPr>
          <w:noProof/>
        </w:rPr>
        <w:t xml:space="preserve">2, </w:t>
      </w:r>
      <w:r w:rsidRPr="00FE09AA">
        <w:rPr>
          <w:noProof/>
          <w:lang w:val="en-US"/>
        </w:rPr>
        <w:t>R</w:t>
      </w:r>
      <w:r w:rsidRPr="001240EC">
        <w:rPr>
          <w:noProof/>
        </w:rPr>
        <w:t>5,</w:t>
      </w:r>
      <w:r w:rsidRPr="00FE09AA">
        <w:rPr>
          <w:noProof/>
          <w:lang w:val="en-US"/>
        </w:rPr>
        <w:t>R</w:t>
      </w:r>
      <w:r w:rsidRPr="001240EC">
        <w:rPr>
          <w:noProof/>
        </w:rPr>
        <w:t>2</w:t>
      </w:r>
      <w:r w:rsidR="001240EC" w:rsidRPr="001240EC">
        <w:rPr>
          <w:noProof/>
        </w:rPr>
        <w:t xml:space="preserve">  @</w:t>
      </w:r>
      <w:r w:rsidR="001240EC" w:rsidRPr="002C4500">
        <w:t xml:space="preserve">Πολ/αζω το </w:t>
      </w:r>
      <w:r w:rsidR="002C4500" w:rsidRPr="002C4500">
        <w:t>περιεχόμενο</w:t>
      </w:r>
      <w:r w:rsidR="001240EC" w:rsidRPr="002C4500">
        <w:t xml:space="preserve"> του </w:t>
      </w:r>
      <w:r w:rsidR="002C4500" w:rsidRPr="002C4500">
        <w:t>καταχώρηση</w:t>
      </w:r>
      <w:r w:rsidR="001240EC" w:rsidRPr="002C4500">
        <w:t xml:space="preserve"> R2 με το</w:t>
      </w:r>
      <w:r w:rsidR="001240EC">
        <w:rPr>
          <w:noProof/>
        </w:rPr>
        <w:t xml:space="preserve"> 5</w:t>
      </w:r>
    </w:p>
    <w:p w:rsidR="00FE09AA" w:rsidRPr="002C4500" w:rsidRDefault="00FE09AA" w:rsidP="00FE09AA">
      <w:pPr>
        <w:pStyle w:val="af2"/>
        <w:jc w:val="left"/>
      </w:pPr>
      <w:r w:rsidRPr="00FE09AA">
        <w:rPr>
          <w:noProof/>
          <w:lang w:val="en-US"/>
        </w:rPr>
        <w:t>MOV</w:t>
      </w:r>
      <w:r w:rsidRPr="001240E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1240EC">
        <w:rPr>
          <w:noProof/>
        </w:rPr>
        <w:t>0,</w:t>
      </w:r>
      <w:r w:rsidRPr="00FE09AA">
        <w:rPr>
          <w:noProof/>
          <w:lang w:val="en-US"/>
        </w:rPr>
        <w:t>R</w:t>
      </w:r>
      <w:r w:rsidRPr="001240EC">
        <w:rPr>
          <w:noProof/>
        </w:rPr>
        <w:t>2,</w:t>
      </w:r>
      <w:r w:rsidRPr="00FE09AA">
        <w:rPr>
          <w:noProof/>
          <w:lang w:val="en-US"/>
        </w:rPr>
        <w:t>LSR</w:t>
      </w:r>
      <w:r w:rsidRPr="001240EC">
        <w:rPr>
          <w:noProof/>
        </w:rPr>
        <w:t xml:space="preserve"> #6</w:t>
      </w:r>
      <w:r w:rsidR="001240EC" w:rsidRPr="001240EC">
        <w:rPr>
          <w:noProof/>
        </w:rPr>
        <w:t xml:space="preserve">  @</w:t>
      </w:r>
      <w:r w:rsidR="002C4500" w:rsidRPr="002C4500">
        <w:t>Αποθηκεύω</w:t>
      </w:r>
      <w:r w:rsidR="001240EC" w:rsidRPr="002C4500">
        <w:t xml:space="preserve"> στον R0 το </w:t>
      </w:r>
      <w:r w:rsidR="002C4500" w:rsidRPr="002C4500">
        <w:t>περιεχόμενο</w:t>
      </w:r>
      <w:r w:rsidR="001240EC" w:rsidRPr="002C4500">
        <w:t xml:space="preserve"> του R2 (5*(</w:t>
      </w:r>
      <w:r w:rsidR="002A78E0" w:rsidRPr="002C4500">
        <w:t xml:space="preserve">a0*z0 +b0*z1-c0*z2) η </w:t>
      </w:r>
      <w:r w:rsidR="002C4500" w:rsidRPr="002C4500">
        <w:t>οποιαδήποτε</w:t>
      </w:r>
      <w:r w:rsidR="002A78E0" w:rsidRPr="002C4500">
        <w:t xml:space="preserve"> άλλη </w:t>
      </w:r>
      <w:r w:rsidR="002C4500" w:rsidRPr="002C4500">
        <w:t>τριάδα</w:t>
      </w:r>
      <w:r w:rsidR="002A78E0" w:rsidRPr="002C4500">
        <w:t xml:space="preserve"> </w:t>
      </w:r>
      <w:r w:rsidR="002C4500" w:rsidRPr="002C4500">
        <w:t>ανάλογα</w:t>
      </w:r>
      <w:r w:rsidR="002A78E0" w:rsidRPr="002C4500">
        <w:t xml:space="preserve"> την </w:t>
      </w:r>
      <w:r w:rsidR="002C4500" w:rsidRPr="002C4500">
        <w:t>φορά</w:t>
      </w:r>
      <w:r w:rsidR="002A78E0" w:rsidRPr="002C4500">
        <w:t xml:space="preserve"> της </w:t>
      </w:r>
      <w:r w:rsidR="002C4500" w:rsidRPr="002C4500">
        <w:t>επανάληψης</w:t>
      </w:r>
      <w:r w:rsidR="001240EC" w:rsidRPr="002C4500">
        <w:t>)</w:t>
      </w:r>
      <w:r w:rsidR="002A78E0" w:rsidRPr="002C4500">
        <w:t xml:space="preserve"> και </w:t>
      </w:r>
      <w:r w:rsidR="002C4500" w:rsidRPr="002C4500">
        <w:t>μετά</w:t>
      </w:r>
      <w:r w:rsidR="002A78E0" w:rsidRPr="002C4500">
        <w:t xml:space="preserve"> </w:t>
      </w:r>
      <w:r w:rsidR="002C4500" w:rsidRPr="002C4500">
        <w:t>ολισθαίνω</w:t>
      </w:r>
      <w:r w:rsidR="002A78E0" w:rsidRPr="002C4500">
        <w:t xml:space="preserve"> το </w:t>
      </w:r>
      <w:r w:rsidR="002C4500" w:rsidRPr="002C4500">
        <w:t>περιεχόμενο</w:t>
      </w:r>
      <w:r w:rsidR="002A78E0" w:rsidRPr="002C4500">
        <w:t xml:space="preserve"> του καταχωρητ</w:t>
      </w:r>
      <w:r w:rsidR="002C4500">
        <w:t>ή</w:t>
      </w:r>
      <w:r w:rsidR="002A78E0" w:rsidRPr="002C4500">
        <w:t xml:space="preserve"> 6 </w:t>
      </w:r>
      <w:r w:rsidR="002C4500" w:rsidRPr="002C4500">
        <w:t>φορές</w:t>
      </w:r>
      <w:r w:rsidR="002A78E0" w:rsidRPr="002C4500">
        <w:t xml:space="preserve"> προς τα </w:t>
      </w:r>
      <w:r w:rsidR="002C4500" w:rsidRPr="002C4500">
        <w:t>δεξιά</w:t>
      </w:r>
      <w:r w:rsidR="002A78E0" w:rsidRPr="002C4500">
        <w:t xml:space="preserve"> για να </w:t>
      </w:r>
      <w:r w:rsidR="002C4500" w:rsidRPr="002C4500">
        <w:t>πραγματοποιήσω</w:t>
      </w:r>
      <w:r w:rsidR="002A78E0" w:rsidRPr="002C4500">
        <w:t xml:space="preserve"> την </w:t>
      </w:r>
      <w:r w:rsidR="002C4500" w:rsidRPr="002C4500">
        <w:t>διαίρεση</w:t>
      </w:r>
      <w:r w:rsidR="002A78E0" w:rsidRPr="002C4500">
        <w:t xml:space="preserve"> με το 64 (</w:t>
      </w:r>
      <w:r w:rsidR="002C4500" w:rsidRPr="002C4500">
        <w:t>αφού</w:t>
      </w:r>
      <w:r w:rsidR="002A78E0" w:rsidRPr="002C4500">
        <w:t xml:space="preserve"> 2^0+2^1+2^2+2^3+2^4+2^5=64)</w:t>
      </w:r>
    </w:p>
    <w:p w:rsidR="00FE09AA" w:rsidRPr="00591A4C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STRB</w:t>
      </w:r>
      <w:r w:rsidRPr="00591A4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591A4C">
        <w:rPr>
          <w:noProof/>
        </w:rPr>
        <w:t>0,[</w:t>
      </w:r>
      <w:r w:rsidRPr="00FE09AA">
        <w:rPr>
          <w:noProof/>
          <w:lang w:val="en-US"/>
        </w:rPr>
        <w:t>R</w:t>
      </w:r>
      <w:r w:rsidRPr="00591A4C">
        <w:rPr>
          <w:noProof/>
        </w:rPr>
        <w:t>6]</w:t>
      </w:r>
    </w:p>
    <w:p w:rsidR="00FE09AA" w:rsidRPr="002A78E0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ADD</w:t>
      </w:r>
      <w:r w:rsidRPr="002A78E0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2A78E0">
        <w:rPr>
          <w:noProof/>
        </w:rPr>
        <w:t xml:space="preserve">8, </w:t>
      </w:r>
      <w:r w:rsidRPr="00FE09AA">
        <w:rPr>
          <w:noProof/>
          <w:lang w:val="en-US"/>
        </w:rPr>
        <w:t>R</w:t>
      </w:r>
      <w:r w:rsidRPr="002A78E0">
        <w:rPr>
          <w:noProof/>
        </w:rPr>
        <w:t>8,#3</w:t>
      </w:r>
      <w:r w:rsidR="002A78E0" w:rsidRPr="002A78E0">
        <w:rPr>
          <w:noProof/>
        </w:rPr>
        <w:t xml:space="preserve"> </w:t>
      </w:r>
      <w:r w:rsidR="002A78E0">
        <w:rPr>
          <w:noProof/>
        </w:rPr>
        <w:t xml:space="preserve"> @</w:t>
      </w:r>
      <w:r w:rsidR="002A78E0" w:rsidRPr="002C4500">
        <w:t xml:space="preserve">Με αυτή την </w:t>
      </w:r>
      <w:r w:rsidR="002C4500" w:rsidRPr="002C4500">
        <w:t>εντολή</w:t>
      </w:r>
      <w:r w:rsidR="002A78E0" w:rsidRPr="002C4500">
        <w:t xml:space="preserve"> </w:t>
      </w:r>
      <w:r w:rsidR="002C4500" w:rsidRPr="002C4500">
        <w:t>αλλάζω</w:t>
      </w:r>
      <w:r w:rsidR="002A78E0" w:rsidRPr="002C4500">
        <w:t xml:space="preserve"> 3αδα </w:t>
      </w:r>
      <w:r w:rsidR="002C4500" w:rsidRPr="002C4500">
        <w:t>αριθμών</w:t>
      </w:r>
      <w:r w:rsidR="002A78E0" w:rsidRPr="002C4500">
        <w:t xml:space="preserve"> σε κάθε </w:t>
      </w:r>
      <w:r w:rsidR="002C4500" w:rsidRPr="002C4500">
        <w:t>επανάληψη</w:t>
      </w:r>
    </w:p>
    <w:p w:rsidR="00FE09AA" w:rsidRPr="00591A4C" w:rsidRDefault="00FE09AA" w:rsidP="00FE09AA">
      <w:pPr>
        <w:pStyle w:val="af2"/>
        <w:jc w:val="left"/>
        <w:rPr>
          <w:noProof/>
        </w:rPr>
      </w:pPr>
      <w:r w:rsidRPr="00FE09AA">
        <w:rPr>
          <w:noProof/>
          <w:lang w:val="en-US"/>
        </w:rPr>
        <w:t>ADD</w:t>
      </w:r>
      <w:r w:rsidRPr="00591A4C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591A4C">
        <w:rPr>
          <w:noProof/>
        </w:rPr>
        <w:t xml:space="preserve">6, </w:t>
      </w:r>
      <w:r w:rsidRPr="00FE09AA">
        <w:rPr>
          <w:noProof/>
          <w:lang w:val="en-US"/>
        </w:rPr>
        <w:t>R</w:t>
      </w:r>
      <w:r w:rsidRPr="00591A4C">
        <w:rPr>
          <w:noProof/>
        </w:rPr>
        <w:t>6,#1</w:t>
      </w:r>
      <w:r w:rsidR="002A78E0" w:rsidRPr="00591A4C">
        <w:rPr>
          <w:noProof/>
        </w:rPr>
        <w:t xml:space="preserve"> </w:t>
      </w:r>
    </w:p>
    <w:p w:rsidR="00FE09AA" w:rsidRPr="002C4500" w:rsidRDefault="00FE09AA" w:rsidP="00FE09AA">
      <w:pPr>
        <w:pStyle w:val="af2"/>
        <w:jc w:val="left"/>
      </w:pPr>
      <w:r w:rsidRPr="00FE09AA">
        <w:rPr>
          <w:noProof/>
          <w:lang w:val="en-US"/>
        </w:rPr>
        <w:t>SUBS</w:t>
      </w:r>
      <w:r w:rsidRPr="00922BCF">
        <w:rPr>
          <w:noProof/>
        </w:rPr>
        <w:t xml:space="preserve"> </w:t>
      </w:r>
      <w:r w:rsidRPr="00FE09AA">
        <w:rPr>
          <w:noProof/>
          <w:lang w:val="en-US"/>
        </w:rPr>
        <w:t>R</w:t>
      </w:r>
      <w:r w:rsidRPr="00922BCF">
        <w:rPr>
          <w:noProof/>
        </w:rPr>
        <w:t>7,</w:t>
      </w:r>
      <w:r w:rsidRPr="00FE09AA">
        <w:rPr>
          <w:noProof/>
          <w:lang w:val="en-US"/>
        </w:rPr>
        <w:t>R</w:t>
      </w:r>
      <w:r w:rsidRPr="00922BCF">
        <w:rPr>
          <w:noProof/>
        </w:rPr>
        <w:t>7,#1</w:t>
      </w:r>
      <w:r w:rsidR="002A78E0" w:rsidRPr="00922BCF">
        <w:rPr>
          <w:noProof/>
        </w:rPr>
        <w:t xml:space="preserve"> </w:t>
      </w:r>
      <w:r w:rsidR="00922BCF" w:rsidRPr="00922BCF">
        <w:rPr>
          <w:noProof/>
        </w:rPr>
        <w:t>@</w:t>
      </w:r>
      <w:r w:rsidR="002C4500" w:rsidRPr="002C4500">
        <w:t>Όταν</w:t>
      </w:r>
      <w:r w:rsidR="00922BCF" w:rsidRPr="002C4500">
        <w:t xml:space="preserve"> το R7 </w:t>
      </w:r>
      <w:r w:rsidR="002C4500" w:rsidRPr="002C4500">
        <w:t>γίνει</w:t>
      </w:r>
      <w:r w:rsidR="00922BCF" w:rsidRPr="002C4500">
        <w:t xml:space="preserve"> 0</w:t>
      </w:r>
      <w:r w:rsidR="00992814" w:rsidRPr="002C4500">
        <w:t xml:space="preserve"> (στην </w:t>
      </w:r>
      <w:r w:rsidR="002C4500" w:rsidRPr="002C4500">
        <w:t>αρχή</w:t>
      </w:r>
      <w:r w:rsidR="00992814" w:rsidRPr="002C4500">
        <w:t xml:space="preserve"> είναι 4) η υπορουτινα θα </w:t>
      </w:r>
      <w:r w:rsidR="002C4500" w:rsidRPr="002C4500">
        <w:t>τερματιστεί</w:t>
      </w:r>
    </w:p>
    <w:p w:rsidR="00FE09AA" w:rsidRP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BHI Loop</w:t>
      </w:r>
    </w:p>
    <w:p w:rsidR="00FE09AA" w:rsidRDefault="00FE09AA" w:rsidP="00FE09AA">
      <w:pPr>
        <w:pStyle w:val="af2"/>
        <w:jc w:val="left"/>
        <w:rPr>
          <w:noProof/>
          <w:lang w:val="en-US"/>
        </w:rPr>
      </w:pPr>
      <w:r w:rsidRPr="00FE09AA">
        <w:rPr>
          <w:noProof/>
          <w:lang w:val="en-US"/>
        </w:rPr>
        <w:t>LDMIA R13!, {R2-R4}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 xml:space="preserve">.data 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 xml:space="preserve">Values: 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 xml:space="preserve">.byte 0x02, 0x03, 0x04 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 xml:space="preserve">.byte 0x10, 0x05, 0x06 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 xml:space="preserve">.byte 0x0B, 0x02, 0x0D 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>.byte 0x01, 0x0C, 0x08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 xml:space="preserve">Const: 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>.byte 0x04, 0x07, 0x05</w:t>
      </w: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</w:p>
    <w:p w:rsidR="00FE09AA" w:rsidRPr="0001208C" w:rsidRDefault="00FE09AA" w:rsidP="00FE09AA">
      <w:pPr>
        <w:pStyle w:val="af2"/>
        <w:jc w:val="left"/>
        <w:rPr>
          <w:noProof/>
          <w:lang w:val="en-US"/>
        </w:rPr>
      </w:pPr>
      <w:r w:rsidRPr="0001208C">
        <w:rPr>
          <w:noProof/>
          <w:lang w:val="en-US"/>
        </w:rPr>
        <w:t>Result:</w:t>
      </w:r>
    </w:p>
    <w:p w:rsidR="00FE09AA" w:rsidRDefault="00FE09AA" w:rsidP="00FE09AA">
      <w:pPr>
        <w:pStyle w:val="af2"/>
        <w:jc w:val="left"/>
        <w:rPr>
          <w:noProof/>
        </w:rPr>
      </w:pPr>
      <w:r w:rsidRPr="00591A4C">
        <w:rPr>
          <w:noProof/>
        </w:rPr>
        <w:t>.</w:t>
      </w:r>
      <w:r w:rsidRPr="0001208C">
        <w:rPr>
          <w:noProof/>
          <w:lang w:val="en-US"/>
        </w:rPr>
        <w:t>byte</w:t>
      </w:r>
      <w:r w:rsidRPr="00591A4C">
        <w:rPr>
          <w:noProof/>
        </w:rPr>
        <w:t xml:space="preserve"> 0,0,0,0</w:t>
      </w:r>
    </w:p>
    <w:p w:rsidR="00591A4C" w:rsidRDefault="00591A4C" w:rsidP="00FE09AA">
      <w:pPr>
        <w:pStyle w:val="af2"/>
        <w:jc w:val="left"/>
        <w:rPr>
          <w:noProof/>
        </w:rPr>
      </w:pPr>
    </w:p>
    <w:p w:rsidR="00591A4C" w:rsidRPr="00591A4C" w:rsidRDefault="00591A4C" w:rsidP="00FE09AA">
      <w:pPr>
        <w:pStyle w:val="af2"/>
        <w:jc w:val="left"/>
        <w:rPr>
          <w:noProof/>
        </w:rPr>
      </w:pPr>
    </w:p>
    <w:p w:rsidR="00FE09AA" w:rsidRPr="00591A4C" w:rsidRDefault="00FE09AA" w:rsidP="00FE09AA">
      <w:pPr>
        <w:pStyle w:val="af2"/>
        <w:jc w:val="left"/>
        <w:rPr>
          <w:noProof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9"/>
        <w:gridCol w:w="4508"/>
      </w:tblGrid>
      <w:tr w:rsidR="00591A4C" w:rsidTr="00591A4C">
        <w:tc>
          <w:tcPr>
            <w:tcW w:w="553" w:type="dxa"/>
          </w:tcPr>
          <w:p w:rsidR="00591A4C" w:rsidRP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Επαναληψη</w:t>
            </w:r>
          </w:p>
        </w:tc>
        <w:tc>
          <w:tcPr>
            <w:tcW w:w="4508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Αποτελεσμα</w:t>
            </w:r>
          </w:p>
        </w:tc>
      </w:tr>
      <w:tr w:rsidR="00591A4C" w:rsidTr="00591A4C">
        <w:tc>
          <w:tcPr>
            <w:tcW w:w="553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508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</w:tr>
      <w:tr w:rsidR="00591A4C" w:rsidTr="00591A4C">
        <w:tc>
          <w:tcPr>
            <w:tcW w:w="553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508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</w:tr>
      <w:tr w:rsidR="00591A4C" w:rsidTr="00591A4C">
        <w:tc>
          <w:tcPr>
            <w:tcW w:w="553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508" w:type="dxa"/>
          </w:tcPr>
          <w:p w:rsidR="00591A4C" w:rsidRPr="00591A4C" w:rsidRDefault="00591A4C" w:rsidP="00591A4C">
            <w:pPr>
              <w:pStyle w:val="af2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ff</w:t>
            </w:r>
          </w:p>
        </w:tc>
      </w:tr>
      <w:tr w:rsidR="00591A4C" w:rsidTr="00591A4C">
        <w:tc>
          <w:tcPr>
            <w:tcW w:w="553" w:type="dxa"/>
          </w:tcPr>
          <w:p w:rsidR="00591A4C" w:rsidRDefault="00591A4C" w:rsidP="00591A4C">
            <w:pPr>
              <w:pStyle w:val="af2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508" w:type="dxa"/>
          </w:tcPr>
          <w:p w:rsidR="00591A4C" w:rsidRPr="00591A4C" w:rsidRDefault="00591A4C" w:rsidP="00591A4C">
            <w:pPr>
              <w:pStyle w:val="af2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03</w:t>
            </w:r>
          </w:p>
        </w:tc>
      </w:tr>
    </w:tbl>
    <w:p w:rsidR="00FE09AA" w:rsidRPr="00591A4C" w:rsidRDefault="00FE09AA" w:rsidP="0001208C">
      <w:pPr>
        <w:pStyle w:val="af2"/>
        <w:jc w:val="left"/>
        <w:rPr>
          <w:noProof/>
        </w:rPr>
      </w:pPr>
    </w:p>
    <w:p w:rsidR="00FE09AA" w:rsidRPr="00591A4C" w:rsidRDefault="00FE09AA" w:rsidP="0001208C">
      <w:pPr>
        <w:pStyle w:val="af2"/>
        <w:jc w:val="left"/>
        <w:rPr>
          <w:noProof/>
        </w:rPr>
      </w:pPr>
    </w:p>
    <w:p w:rsidR="00FE09AA" w:rsidRPr="00591A4C" w:rsidRDefault="00FE09AA" w:rsidP="0001208C">
      <w:pPr>
        <w:pStyle w:val="af2"/>
        <w:jc w:val="left"/>
        <w:rPr>
          <w:noProof/>
        </w:rPr>
      </w:pPr>
    </w:p>
    <w:p w:rsidR="002C4500" w:rsidRPr="002C4500" w:rsidRDefault="002C4500" w:rsidP="002C4500">
      <w:pPr>
        <w:rPr>
          <w:b/>
          <w:bCs/>
          <w:noProof/>
        </w:rPr>
      </w:pPr>
      <w:r w:rsidRPr="002C4500">
        <w:rPr>
          <w:b/>
          <w:bCs/>
        </w:rPr>
        <w:t>ii. Εύρεση μέγιστης τιμής σε πίνακα αποτελεσμάτων</w:t>
      </w:r>
    </w:p>
    <w:p w:rsidR="00FE09AA" w:rsidRPr="00591A4C" w:rsidRDefault="002C4500" w:rsidP="0001208C">
      <w:pPr>
        <w:pStyle w:val="af2"/>
        <w:jc w:val="left"/>
        <w:rPr>
          <w:noProof/>
          <w:lang w:val="en-US"/>
        </w:rPr>
      </w:pPr>
      <w:r w:rsidRPr="002C4500">
        <w:rPr>
          <w:b/>
          <w:bCs/>
          <w:noProof/>
        </w:rPr>
        <w:t>Κωδικας</w:t>
      </w:r>
      <w:r w:rsidRPr="00591A4C">
        <w:rPr>
          <w:noProof/>
          <w:lang w:val="en-US"/>
        </w:rPr>
        <w:t>:</w:t>
      </w:r>
    </w:p>
    <w:p w:rsidR="002C4500" w:rsidRPr="00591A4C" w:rsidRDefault="002C4500" w:rsidP="0001208C">
      <w:pPr>
        <w:pStyle w:val="af2"/>
        <w:jc w:val="left"/>
        <w:rPr>
          <w:noProof/>
          <w:lang w:val="en-US"/>
        </w:rPr>
      </w:pPr>
    </w:p>
    <w:p w:rsidR="002C4500" w:rsidRPr="00591A4C" w:rsidRDefault="002C4500" w:rsidP="0001208C">
      <w:pPr>
        <w:pStyle w:val="af2"/>
        <w:jc w:val="left"/>
        <w:rPr>
          <w:noProof/>
          <w:lang w:val="en-US"/>
        </w:rPr>
      </w:pP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591A4C">
        <w:rPr>
          <w:noProof/>
          <w:lang w:val="en-US"/>
        </w:rPr>
        <w:t>.</w:t>
      </w:r>
      <w:r w:rsidRPr="002C4500">
        <w:rPr>
          <w:noProof/>
          <w:lang w:val="en-US"/>
        </w:rPr>
        <w:t>arm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.text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.global main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main: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STMDB R13!, {R0-R12,R14}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 R5,#5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 R6,#0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 R7, #0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lastRenderedPageBreak/>
        <w:t>MOV R8, #4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 xml:space="preserve">BL </w:t>
      </w:r>
      <w:r>
        <w:rPr>
          <w:noProof/>
          <w:lang w:val="en-US"/>
        </w:rPr>
        <w:t>Subrtn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end: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LDMIA R13!, {R0-R12, R14}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 PC, R14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>
        <w:rPr>
          <w:noProof/>
          <w:lang w:val="en-US"/>
        </w:rPr>
        <w:t>Subrtn</w:t>
      </w:r>
      <w:r w:rsidRPr="002C4500">
        <w:rPr>
          <w:noProof/>
          <w:lang w:val="en-US"/>
        </w:rPr>
        <w:t>: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STMDB R13!, {R2-R4}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 R1, =Const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 R0, =Values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ADD R0,R0,R6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LDRB R2, [R0]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LDRB R4,[R1]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MUL R2,R4,R2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LDRB R3,[R0,#1]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LDRB R4,[R1,#1]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MUL R3, R4, R3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ADD R2, R2, R3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LDRB R3,[R0,#2]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LDRB R4,[R1,#2]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MUL R3,R4,R3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SUB R2,R2,R3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MUL R2, R5,R2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 R0,R2,LSR #6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CMP R0,R9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MOVGT R9,R0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MOVGT R10,R7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ADD R6, R6,#3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ADD R7,R7,#1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CMP R7,R8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lastRenderedPageBreak/>
        <w:t xml:space="preserve">BMI </w:t>
      </w:r>
      <w:r>
        <w:rPr>
          <w:noProof/>
          <w:lang w:val="en-US"/>
        </w:rPr>
        <w:t>Subrtn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STRB R9,[R1,#3]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STRB R10,[R1,#4]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END: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LDMIA R13!, {R2-R4}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MOV PC, R14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.data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Values: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.byte 0x02, 0x03, 0x04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.byte 0x10, 0x05, 0x06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.byte 0x0B, 0x02, 0x0D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.byte 0x01, 0x0C, 0x08</w:t>
      </w:r>
    </w:p>
    <w:p w:rsidR="002C4500" w:rsidRPr="002C4500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Const:</w:t>
      </w:r>
    </w:p>
    <w:p w:rsidR="00FE09AA" w:rsidRDefault="002C4500" w:rsidP="002C4500">
      <w:pPr>
        <w:pStyle w:val="af2"/>
        <w:jc w:val="left"/>
        <w:rPr>
          <w:noProof/>
          <w:lang w:val="en-US"/>
        </w:rPr>
      </w:pPr>
      <w:r w:rsidRPr="002C4500">
        <w:rPr>
          <w:noProof/>
          <w:lang w:val="en-US"/>
        </w:rPr>
        <w:t>.byte 0x04, 0x07, 0x05</w:t>
      </w: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FE09AA" w:rsidRDefault="00FE09AA" w:rsidP="0001208C">
      <w:pPr>
        <w:pStyle w:val="af2"/>
        <w:jc w:val="left"/>
        <w:rPr>
          <w:noProof/>
          <w:lang w:val="en-US"/>
        </w:rPr>
      </w:pPr>
    </w:p>
    <w:p w:rsidR="005B7D7C" w:rsidRPr="00662577" w:rsidRDefault="005B7D7C" w:rsidP="00662577">
      <w:pPr>
        <w:pStyle w:val="af2"/>
        <w:jc w:val="left"/>
        <w:rPr>
          <w:noProof/>
          <w:lang w:val="en-US"/>
        </w:rPr>
      </w:pPr>
    </w:p>
    <w:sectPr w:rsidR="005B7D7C" w:rsidRPr="00662577" w:rsidSect="007A0C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6A3" w:rsidRDefault="001366A3">
      <w:pPr>
        <w:spacing w:line="240" w:lineRule="auto"/>
      </w:pPr>
      <w:r>
        <w:separator/>
      </w:r>
    </w:p>
  </w:endnote>
  <w:endnote w:type="continuationSeparator" w:id="0">
    <w:p w:rsidR="001366A3" w:rsidRDefault="0013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288" w:rsidRDefault="008B528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288" w:rsidRPr="008B5288" w:rsidRDefault="008B528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288" w:rsidRDefault="008B52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6A3" w:rsidRDefault="001366A3">
      <w:pPr>
        <w:spacing w:line="240" w:lineRule="auto"/>
      </w:pPr>
      <w:r>
        <w:separator/>
      </w:r>
    </w:p>
  </w:footnote>
  <w:footnote w:type="continuationSeparator" w:id="0">
    <w:p w:rsidR="001366A3" w:rsidRDefault="00136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288" w:rsidRDefault="008B52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288" w:rsidRPr="008B5288" w:rsidRDefault="008B528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288" w:rsidRDefault="008B52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57565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8E52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B44644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77"/>
    <w:rsid w:val="0001208C"/>
    <w:rsid w:val="000150E9"/>
    <w:rsid w:val="00030E3C"/>
    <w:rsid w:val="0005015F"/>
    <w:rsid w:val="00072D27"/>
    <w:rsid w:val="00083C22"/>
    <w:rsid w:val="00086E87"/>
    <w:rsid w:val="000871A8"/>
    <w:rsid w:val="0009125D"/>
    <w:rsid w:val="00093E42"/>
    <w:rsid w:val="000A036B"/>
    <w:rsid w:val="000D0E4A"/>
    <w:rsid w:val="000F11B9"/>
    <w:rsid w:val="00102341"/>
    <w:rsid w:val="00105960"/>
    <w:rsid w:val="001073CE"/>
    <w:rsid w:val="00121553"/>
    <w:rsid w:val="001240EC"/>
    <w:rsid w:val="00131CAB"/>
    <w:rsid w:val="001366A3"/>
    <w:rsid w:val="001775B4"/>
    <w:rsid w:val="00196BC3"/>
    <w:rsid w:val="001C7151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A78E0"/>
    <w:rsid w:val="002B40B7"/>
    <w:rsid w:val="002C4500"/>
    <w:rsid w:val="002C5D75"/>
    <w:rsid w:val="00301789"/>
    <w:rsid w:val="00325194"/>
    <w:rsid w:val="003728E3"/>
    <w:rsid w:val="003962D3"/>
    <w:rsid w:val="003C7D9D"/>
    <w:rsid w:val="003E3A63"/>
    <w:rsid w:val="004339A9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01EF6"/>
    <w:rsid w:val="00520AC9"/>
    <w:rsid w:val="005806E9"/>
    <w:rsid w:val="00591A4C"/>
    <w:rsid w:val="00594254"/>
    <w:rsid w:val="005B6EB8"/>
    <w:rsid w:val="005B7D7C"/>
    <w:rsid w:val="00614CAB"/>
    <w:rsid w:val="00625420"/>
    <w:rsid w:val="00633BC0"/>
    <w:rsid w:val="00661DE5"/>
    <w:rsid w:val="00662577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87E66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70A3C"/>
    <w:rsid w:val="00893399"/>
    <w:rsid w:val="00897BFF"/>
    <w:rsid w:val="008B4F33"/>
    <w:rsid w:val="008B5288"/>
    <w:rsid w:val="008C61B9"/>
    <w:rsid w:val="008E7E93"/>
    <w:rsid w:val="008F74AE"/>
    <w:rsid w:val="00912477"/>
    <w:rsid w:val="009139AF"/>
    <w:rsid w:val="00922BCF"/>
    <w:rsid w:val="00943B06"/>
    <w:rsid w:val="00945864"/>
    <w:rsid w:val="009853E9"/>
    <w:rsid w:val="00992814"/>
    <w:rsid w:val="00996E16"/>
    <w:rsid w:val="009B69C5"/>
    <w:rsid w:val="009D6E7E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B28ED"/>
    <w:rsid w:val="00AC2F58"/>
    <w:rsid w:val="00B369B4"/>
    <w:rsid w:val="00B53817"/>
    <w:rsid w:val="00B61F85"/>
    <w:rsid w:val="00B65D82"/>
    <w:rsid w:val="00B72518"/>
    <w:rsid w:val="00BA3CC7"/>
    <w:rsid w:val="00BE71E2"/>
    <w:rsid w:val="00BF457D"/>
    <w:rsid w:val="00BF4775"/>
    <w:rsid w:val="00CA0C45"/>
    <w:rsid w:val="00CC3AB0"/>
    <w:rsid w:val="00CF12AE"/>
    <w:rsid w:val="00D1798D"/>
    <w:rsid w:val="00D74D45"/>
    <w:rsid w:val="00D902A4"/>
    <w:rsid w:val="00DA02CC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80086"/>
    <w:rsid w:val="00E8415D"/>
    <w:rsid w:val="00EB700D"/>
    <w:rsid w:val="00ED5E4C"/>
    <w:rsid w:val="00F33B83"/>
    <w:rsid w:val="00F41B42"/>
    <w:rsid w:val="00F54BD0"/>
    <w:rsid w:val="00FE09AA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B662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5288"/>
    <w:rPr>
      <w:rFonts w:ascii="Segoe UI" w:hAnsi="Segoe UI" w:cs="Segoe UI"/>
    </w:rPr>
  </w:style>
  <w:style w:type="paragraph" w:styleId="1">
    <w:name w:val="heading 1"/>
    <w:basedOn w:val="a2"/>
    <w:link w:val="1Char"/>
    <w:uiPriority w:val="5"/>
    <w:qFormat/>
    <w:rsid w:val="008B5288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8B5288"/>
    <w:pPr>
      <w:keepNext/>
      <w:keepLines/>
      <w:spacing w:before="40"/>
      <w:outlineLvl w:val="1"/>
    </w:pPr>
    <w:rPr>
      <w:rFonts w:ascii="Segoe UI Light" w:eastAsiaTheme="majorEastAsia" w:hAnsi="Segoe UI Light" w:cs="Segoe U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8B5288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8B5288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8B5288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8B5288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8B5288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8B5288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8B5288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5"/>
    <w:rsid w:val="008B5288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8B528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3"/>
    <w:link w:val="a6"/>
    <w:uiPriority w:val="99"/>
    <w:rsid w:val="008B5288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8B5288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8B5288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3"/>
    <w:link w:val="a7"/>
    <w:uiPriority w:val="1"/>
    <w:rsid w:val="008B5288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8B5288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3"/>
    <w:link w:val="a8"/>
    <w:uiPriority w:val="2"/>
    <w:rsid w:val="008B5288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8B5288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2"/>
    <w:uiPriority w:val="99"/>
    <w:semiHidden/>
    <w:unhideWhenUsed/>
    <w:rsid w:val="008B52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a">
    <w:name w:val="footer"/>
    <w:basedOn w:val="a2"/>
    <w:link w:val="Char2"/>
    <w:uiPriority w:val="99"/>
    <w:unhideWhenUsed/>
    <w:rsid w:val="008B5288"/>
    <w:pPr>
      <w:spacing w:line="240" w:lineRule="auto"/>
    </w:pPr>
  </w:style>
  <w:style w:type="character" w:customStyle="1" w:styleId="Char2">
    <w:name w:val="Υποσέλιδο Char"/>
    <w:basedOn w:val="a3"/>
    <w:link w:val="aa"/>
    <w:uiPriority w:val="99"/>
    <w:rsid w:val="008B5288"/>
    <w:rPr>
      <w:rFonts w:ascii="Segoe UI" w:hAnsi="Segoe UI" w:cs="Segoe UI"/>
    </w:rPr>
  </w:style>
  <w:style w:type="character" w:styleId="ab">
    <w:name w:val="Intense Emphasis"/>
    <w:basedOn w:val="a3"/>
    <w:uiPriority w:val="21"/>
    <w:qFormat/>
    <w:rsid w:val="008B5288"/>
    <w:rPr>
      <w:rFonts w:ascii="Segoe UI" w:hAnsi="Segoe UI" w:cs="Segoe UI"/>
      <w:i/>
      <w:iCs/>
      <w:color w:val="2B579A" w:themeColor="accent5"/>
    </w:rPr>
  </w:style>
  <w:style w:type="table" w:styleId="10">
    <w:name w:val="Grid Table 1 Light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3"/>
    <w:link w:val="21"/>
    <w:uiPriority w:val="6"/>
    <w:semiHidden/>
    <w:rsid w:val="008B5288"/>
    <w:rPr>
      <w:rFonts w:ascii="Segoe UI Light" w:eastAsiaTheme="majorEastAsia" w:hAnsi="Segoe UI Light" w:cs="Segoe UI Light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8B5288"/>
    <w:pPr>
      <w:numPr>
        <w:numId w:val="5"/>
      </w:numPr>
    </w:pPr>
  </w:style>
  <w:style w:type="paragraph" w:styleId="ac">
    <w:name w:val="Balloon Text"/>
    <w:basedOn w:val="a2"/>
    <w:link w:val="Char3"/>
    <w:uiPriority w:val="99"/>
    <w:semiHidden/>
    <w:unhideWhenUsed/>
    <w:rsid w:val="008B5288"/>
    <w:pPr>
      <w:spacing w:line="240" w:lineRule="auto"/>
    </w:pPr>
    <w:rPr>
      <w:szCs w:val="18"/>
    </w:rPr>
  </w:style>
  <w:style w:type="character" w:customStyle="1" w:styleId="Char3">
    <w:name w:val="Κείμενο πλαισίου Char"/>
    <w:basedOn w:val="a3"/>
    <w:link w:val="ac"/>
    <w:uiPriority w:val="99"/>
    <w:semiHidden/>
    <w:rsid w:val="008B5288"/>
    <w:rPr>
      <w:rFonts w:ascii="Segoe UI" w:hAnsi="Segoe UI" w:cs="Segoe UI"/>
      <w:szCs w:val="18"/>
    </w:rPr>
  </w:style>
  <w:style w:type="character" w:styleId="ad">
    <w:name w:val="annotation reference"/>
    <w:basedOn w:val="a3"/>
    <w:uiPriority w:val="99"/>
    <w:semiHidden/>
    <w:unhideWhenUsed/>
    <w:rsid w:val="008B5288"/>
    <w:rPr>
      <w:rFonts w:ascii="Segoe UI" w:hAnsi="Segoe UI" w:cs="Segoe UI"/>
      <w:sz w:val="22"/>
      <w:szCs w:val="16"/>
    </w:rPr>
  </w:style>
  <w:style w:type="paragraph" w:styleId="ae">
    <w:name w:val="annotation text"/>
    <w:basedOn w:val="a2"/>
    <w:link w:val="Char4"/>
    <w:uiPriority w:val="99"/>
    <w:semiHidden/>
    <w:unhideWhenUsed/>
    <w:rsid w:val="008B5288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3"/>
    <w:link w:val="ae"/>
    <w:uiPriority w:val="99"/>
    <w:semiHidden/>
    <w:rsid w:val="008B5288"/>
    <w:rPr>
      <w:rFonts w:ascii="Segoe UI" w:hAnsi="Segoe UI" w:cs="Segoe UI"/>
      <w:szCs w:val="20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8B5288"/>
    <w:rPr>
      <w:b/>
      <w:bCs/>
    </w:rPr>
  </w:style>
  <w:style w:type="character" w:customStyle="1" w:styleId="Char5">
    <w:name w:val="Θέμα σχολίου Char"/>
    <w:basedOn w:val="Char4"/>
    <w:link w:val="af"/>
    <w:uiPriority w:val="99"/>
    <w:semiHidden/>
    <w:rsid w:val="008B5288"/>
    <w:rPr>
      <w:rFonts w:ascii="Segoe UI" w:hAnsi="Segoe UI" w:cs="Segoe UI"/>
      <w:b/>
      <w:bCs/>
      <w:szCs w:val="20"/>
    </w:rPr>
  </w:style>
  <w:style w:type="character" w:styleId="-">
    <w:name w:val="Hyperlink"/>
    <w:basedOn w:val="a3"/>
    <w:uiPriority w:val="99"/>
    <w:unhideWhenUsed/>
    <w:rsid w:val="008B5288"/>
    <w:rPr>
      <w:rFonts w:ascii="Segoe UI" w:hAnsi="Segoe UI" w:cs="Segoe UI"/>
      <w:color w:val="0563C1" w:themeColor="hyperlink"/>
      <w:u w:val="single"/>
    </w:rPr>
  </w:style>
  <w:style w:type="character" w:styleId="af0">
    <w:name w:val="Emphasis"/>
    <w:basedOn w:val="a3"/>
    <w:uiPriority w:val="3"/>
    <w:qFormat/>
    <w:rsid w:val="008B5288"/>
    <w:rPr>
      <w:rFonts w:ascii="Segoe UI" w:hAnsi="Segoe UI" w:cs="Segoe UI"/>
      <w:b/>
      <w:iCs/>
      <w:color w:val="BF0000" w:themeColor="accent2" w:themeShade="BF"/>
    </w:rPr>
  </w:style>
  <w:style w:type="character" w:styleId="-0">
    <w:name w:val="FollowedHyperlink"/>
    <w:basedOn w:val="a3"/>
    <w:uiPriority w:val="99"/>
    <w:semiHidden/>
    <w:unhideWhenUsed/>
    <w:rsid w:val="008B5288"/>
    <w:rPr>
      <w:rFonts w:ascii="Segoe UI" w:hAnsi="Segoe UI" w:cs="Segoe UI"/>
      <w:color w:val="954F72" w:themeColor="followedHyperlink"/>
      <w:u w:val="single"/>
    </w:rPr>
  </w:style>
  <w:style w:type="character" w:styleId="af1">
    <w:name w:val="Strong"/>
    <w:basedOn w:val="a3"/>
    <w:uiPriority w:val="4"/>
    <w:qFormat/>
    <w:rsid w:val="008B5288"/>
    <w:rPr>
      <w:rFonts w:ascii="Segoe UI" w:hAnsi="Segoe UI" w:cs="Segoe UI"/>
      <w:b/>
      <w:bCs/>
      <w:color w:val="2B579A" w:themeColor="accent5"/>
    </w:rPr>
  </w:style>
  <w:style w:type="paragraph" w:customStyle="1" w:styleId="1-">
    <w:name w:val="Επικεφαλίδα 1 - Αλλαγή σελίδας"/>
    <w:basedOn w:val="a2"/>
    <w:uiPriority w:val="6"/>
    <w:qFormat/>
    <w:rsid w:val="008B5288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2">
    <w:name w:val="Εικόνα"/>
    <w:basedOn w:val="a2"/>
    <w:uiPriority w:val="22"/>
    <w:qFormat/>
    <w:rsid w:val="008B5288"/>
    <w:pPr>
      <w:jc w:val="right"/>
    </w:pPr>
  </w:style>
  <w:style w:type="paragraph" w:styleId="af3">
    <w:name w:val="Bibliography"/>
    <w:basedOn w:val="a2"/>
    <w:next w:val="a2"/>
    <w:uiPriority w:val="37"/>
    <w:semiHidden/>
    <w:unhideWhenUsed/>
    <w:rsid w:val="008B5288"/>
  </w:style>
  <w:style w:type="paragraph" w:styleId="af4">
    <w:name w:val="TOC Heading"/>
    <w:basedOn w:val="1"/>
    <w:next w:val="a2"/>
    <w:uiPriority w:val="39"/>
    <w:semiHidden/>
    <w:unhideWhenUsed/>
    <w:qFormat/>
    <w:rsid w:val="008B5288"/>
    <w:pPr>
      <w:outlineLvl w:val="9"/>
    </w:pPr>
    <w:rPr>
      <w:kern w:val="0"/>
      <w:szCs w:val="32"/>
      <w14:ligatures w14:val="none"/>
      <w14:numForm w14:val="default"/>
    </w:rPr>
  </w:style>
  <w:style w:type="paragraph" w:styleId="af5">
    <w:name w:val="Block Text"/>
    <w:basedOn w:val="a2"/>
    <w:uiPriority w:val="99"/>
    <w:semiHidden/>
    <w:unhideWhenUsed/>
    <w:rsid w:val="008B528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6">
    <w:name w:val="Body Text"/>
    <w:basedOn w:val="a2"/>
    <w:link w:val="Char6"/>
    <w:uiPriority w:val="99"/>
    <w:semiHidden/>
    <w:unhideWhenUsed/>
    <w:rsid w:val="008B5288"/>
    <w:pPr>
      <w:spacing w:after="120"/>
    </w:pPr>
  </w:style>
  <w:style w:type="character" w:customStyle="1" w:styleId="Char6">
    <w:name w:val="Σώμα κειμένου Char"/>
    <w:basedOn w:val="a3"/>
    <w:link w:val="af6"/>
    <w:uiPriority w:val="99"/>
    <w:semiHidden/>
    <w:rsid w:val="008B5288"/>
    <w:rPr>
      <w:rFonts w:ascii="Segoe UI" w:hAnsi="Segoe UI" w:cs="Segoe UI"/>
    </w:rPr>
  </w:style>
  <w:style w:type="paragraph" w:styleId="22">
    <w:name w:val="Body Text 2"/>
    <w:basedOn w:val="a2"/>
    <w:link w:val="2Char0"/>
    <w:uiPriority w:val="99"/>
    <w:semiHidden/>
    <w:unhideWhenUsed/>
    <w:rsid w:val="008B5288"/>
    <w:pPr>
      <w:spacing w:after="120" w:line="480" w:lineRule="auto"/>
    </w:pPr>
  </w:style>
  <w:style w:type="character" w:customStyle="1" w:styleId="2Char0">
    <w:name w:val="Σώμα κείμενου 2 Char"/>
    <w:basedOn w:val="a3"/>
    <w:link w:val="22"/>
    <w:uiPriority w:val="99"/>
    <w:semiHidden/>
    <w:rsid w:val="008B5288"/>
    <w:rPr>
      <w:rFonts w:ascii="Segoe UI" w:hAnsi="Segoe UI" w:cs="Segoe UI"/>
    </w:rPr>
  </w:style>
  <w:style w:type="paragraph" w:styleId="32">
    <w:name w:val="Body Text 3"/>
    <w:basedOn w:val="a2"/>
    <w:link w:val="3Char0"/>
    <w:uiPriority w:val="99"/>
    <w:semiHidden/>
    <w:unhideWhenUsed/>
    <w:rsid w:val="008B5288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8B5288"/>
    <w:rPr>
      <w:rFonts w:ascii="Segoe UI" w:hAnsi="Segoe UI" w:cs="Segoe UI"/>
      <w:szCs w:val="16"/>
    </w:rPr>
  </w:style>
  <w:style w:type="paragraph" w:styleId="af7">
    <w:name w:val="Body Text First Indent"/>
    <w:basedOn w:val="af6"/>
    <w:link w:val="Char7"/>
    <w:uiPriority w:val="99"/>
    <w:semiHidden/>
    <w:unhideWhenUsed/>
    <w:rsid w:val="008B5288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7"/>
    <w:uiPriority w:val="99"/>
    <w:semiHidden/>
    <w:rsid w:val="008B5288"/>
    <w:rPr>
      <w:rFonts w:ascii="Segoe UI" w:hAnsi="Segoe UI" w:cs="Segoe UI"/>
    </w:rPr>
  </w:style>
  <w:style w:type="paragraph" w:styleId="af8">
    <w:name w:val="Body Text Indent"/>
    <w:basedOn w:val="a2"/>
    <w:link w:val="Char8"/>
    <w:uiPriority w:val="99"/>
    <w:semiHidden/>
    <w:unhideWhenUsed/>
    <w:rsid w:val="008B5288"/>
    <w:pPr>
      <w:spacing w:after="120"/>
      <w:ind w:left="360"/>
    </w:pPr>
  </w:style>
  <w:style w:type="character" w:customStyle="1" w:styleId="Char8">
    <w:name w:val="Σώμα κείμενου με εσοχή Char"/>
    <w:basedOn w:val="a3"/>
    <w:link w:val="af8"/>
    <w:uiPriority w:val="99"/>
    <w:semiHidden/>
    <w:rsid w:val="008B5288"/>
    <w:rPr>
      <w:rFonts w:ascii="Segoe UI" w:hAnsi="Segoe UI" w:cs="Segoe UI"/>
    </w:rPr>
  </w:style>
  <w:style w:type="paragraph" w:styleId="23">
    <w:name w:val="Body Text First Indent 2"/>
    <w:basedOn w:val="af8"/>
    <w:link w:val="2Char1"/>
    <w:uiPriority w:val="99"/>
    <w:semiHidden/>
    <w:unhideWhenUsed/>
    <w:rsid w:val="008B5288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8B5288"/>
    <w:rPr>
      <w:rFonts w:ascii="Segoe UI" w:hAnsi="Segoe UI" w:cs="Segoe UI"/>
    </w:rPr>
  </w:style>
  <w:style w:type="paragraph" w:styleId="24">
    <w:name w:val="Body Text Indent 2"/>
    <w:basedOn w:val="a2"/>
    <w:link w:val="2Char2"/>
    <w:uiPriority w:val="99"/>
    <w:semiHidden/>
    <w:unhideWhenUsed/>
    <w:rsid w:val="008B5288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3"/>
    <w:link w:val="24"/>
    <w:uiPriority w:val="99"/>
    <w:semiHidden/>
    <w:rsid w:val="008B5288"/>
    <w:rPr>
      <w:rFonts w:ascii="Segoe UI" w:hAnsi="Segoe UI" w:cs="Segoe UI"/>
    </w:rPr>
  </w:style>
  <w:style w:type="paragraph" w:styleId="33">
    <w:name w:val="Body Text Indent 3"/>
    <w:basedOn w:val="a2"/>
    <w:link w:val="3Char1"/>
    <w:uiPriority w:val="99"/>
    <w:semiHidden/>
    <w:unhideWhenUsed/>
    <w:rsid w:val="008B5288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8B5288"/>
    <w:rPr>
      <w:rFonts w:ascii="Segoe UI" w:hAnsi="Segoe UI" w:cs="Segoe UI"/>
      <w:szCs w:val="16"/>
    </w:rPr>
  </w:style>
  <w:style w:type="character" w:styleId="af9">
    <w:name w:val="Book Title"/>
    <w:basedOn w:val="a3"/>
    <w:uiPriority w:val="33"/>
    <w:semiHidden/>
    <w:unhideWhenUsed/>
    <w:qFormat/>
    <w:rsid w:val="008B5288"/>
    <w:rPr>
      <w:rFonts w:ascii="Segoe UI" w:hAnsi="Segoe UI" w:cs="Segoe UI"/>
      <w:b/>
      <w:bCs/>
      <w:i/>
      <w:iCs/>
      <w:spacing w:val="0"/>
    </w:rPr>
  </w:style>
  <w:style w:type="paragraph" w:styleId="afa">
    <w:name w:val="caption"/>
    <w:basedOn w:val="a2"/>
    <w:next w:val="a2"/>
    <w:uiPriority w:val="35"/>
    <w:semiHidden/>
    <w:unhideWhenUsed/>
    <w:qFormat/>
    <w:rsid w:val="008B5288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b">
    <w:name w:val="Closing"/>
    <w:basedOn w:val="a2"/>
    <w:link w:val="Char9"/>
    <w:uiPriority w:val="99"/>
    <w:semiHidden/>
    <w:unhideWhenUsed/>
    <w:rsid w:val="008B5288"/>
    <w:pPr>
      <w:spacing w:before="0" w:line="240" w:lineRule="auto"/>
      <w:ind w:left="4320"/>
    </w:pPr>
  </w:style>
  <w:style w:type="character" w:customStyle="1" w:styleId="Char9">
    <w:name w:val="Κλείσιμο Char"/>
    <w:basedOn w:val="a3"/>
    <w:link w:val="afb"/>
    <w:uiPriority w:val="99"/>
    <w:semiHidden/>
    <w:rsid w:val="008B5288"/>
    <w:rPr>
      <w:rFonts w:ascii="Segoe UI" w:hAnsi="Segoe UI" w:cs="Segoe UI"/>
    </w:rPr>
  </w:style>
  <w:style w:type="table" w:styleId="afc">
    <w:name w:val="Colorful Grid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Dark List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B5288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Chara"/>
    <w:uiPriority w:val="99"/>
    <w:semiHidden/>
    <w:unhideWhenUsed/>
    <w:rsid w:val="008B5288"/>
  </w:style>
  <w:style w:type="character" w:customStyle="1" w:styleId="Chara">
    <w:name w:val="Ημερομηνία Char"/>
    <w:basedOn w:val="a3"/>
    <w:link w:val="aff0"/>
    <w:uiPriority w:val="99"/>
    <w:semiHidden/>
    <w:rsid w:val="008B5288"/>
    <w:rPr>
      <w:rFonts w:ascii="Segoe UI" w:hAnsi="Segoe UI" w:cs="Segoe UI"/>
    </w:rPr>
  </w:style>
  <w:style w:type="paragraph" w:styleId="aff1">
    <w:name w:val="Document Map"/>
    <w:basedOn w:val="a2"/>
    <w:link w:val="Charb"/>
    <w:uiPriority w:val="99"/>
    <w:semiHidden/>
    <w:unhideWhenUsed/>
    <w:rsid w:val="008B5288"/>
    <w:pPr>
      <w:spacing w:before="0" w:line="240" w:lineRule="auto"/>
    </w:pPr>
    <w:rPr>
      <w:szCs w:val="16"/>
    </w:rPr>
  </w:style>
  <w:style w:type="character" w:customStyle="1" w:styleId="Charb">
    <w:name w:val="Χάρτης εγγράφου Char"/>
    <w:basedOn w:val="a3"/>
    <w:link w:val="aff1"/>
    <w:uiPriority w:val="99"/>
    <w:semiHidden/>
    <w:rsid w:val="008B5288"/>
    <w:rPr>
      <w:rFonts w:ascii="Segoe UI" w:hAnsi="Segoe UI" w:cs="Segoe UI"/>
      <w:szCs w:val="16"/>
    </w:rPr>
  </w:style>
  <w:style w:type="paragraph" w:styleId="aff2">
    <w:name w:val="E-mail Signature"/>
    <w:basedOn w:val="a2"/>
    <w:link w:val="Charc"/>
    <w:uiPriority w:val="99"/>
    <w:semiHidden/>
    <w:unhideWhenUsed/>
    <w:rsid w:val="008B5288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3"/>
    <w:link w:val="aff2"/>
    <w:uiPriority w:val="99"/>
    <w:semiHidden/>
    <w:rsid w:val="008B5288"/>
    <w:rPr>
      <w:rFonts w:ascii="Segoe UI" w:hAnsi="Segoe UI" w:cs="Segoe UI"/>
    </w:rPr>
  </w:style>
  <w:style w:type="character" w:styleId="aff3">
    <w:name w:val="endnote reference"/>
    <w:basedOn w:val="a3"/>
    <w:uiPriority w:val="99"/>
    <w:semiHidden/>
    <w:unhideWhenUsed/>
    <w:rsid w:val="008B5288"/>
    <w:rPr>
      <w:rFonts w:ascii="Segoe UI" w:hAnsi="Segoe UI" w:cs="Segoe UI"/>
      <w:vertAlign w:val="superscript"/>
    </w:rPr>
  </w:style>
  <w:style w:type="paragraph" w:styleId="aff4">
    <w:name w:val="endnote text"/>
    <w:basedOn w:val="a2"/>
    <w:link w:val="Chard"/>
    <w:uiPriority w:val="99"/>
    <w:semiHidden/>
    <w:unhideWhenUsed/>
    <w:rsid w:val="008B5288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3"/>
    <w:link w:val="aff4"/>
    <w:uiPriority w:val="99"/>
    <w:semiHidden/>
    <w:rsid w:val="008B5288"/>
    <w:rPr>
      <w:rFonts w:ascii="Segoe UI" w:hAnsi="Segoe UI" w:cs="Segoe UI"/>
      <w:szCs w:val="20"/>
    </w:rPr>
  </w:style>
  <w:style w:type="paragraph" w:styleId="aff5">
    <w:name w:val="envelope address"/>
    <w:basedOn w:val="a2"/>
    <w:uiPriority w:val="99"/>
    <w:semiHidden/>
    <w:unhideWhenUsed/>
    <w:rsid w:val="008B5288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aff6">
    <w:name w:val="envelope return"/>
    <w:basedOn w:val="a2"/>
    <w:uiPriority w:val="99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7">
    <w:name w:val="footnote reference"/>
    <w:basedOn w:val="a3"/>
    <w:uiPriority w:val="99"/>
    <w:semiHidden/>
    <w:unhideWhenUsed/>
    <w:rsid w:val="008B5288"/>
    <w:rPr>
      <w:rFonts w:ascii="Segoe UI" w:hAnsi="Segoe UI" w:cs="Segoe UI"/>
      <w:vertAlign w:val="superscript"/>
    </w:rPr>
  </w:style>
  <w:style w:type="paragraph" w:styleId="aff8">
    <w:name w:val="footnote text"/>
    <w:basedOn w:val="a2"/>
    <w:link w:val="Chare"/>
    <w:uiPriority w:val="99"/>
    <w:semiHidden/>
    <w:unhideWhenUsed/>
    <w:rsid w:val="008B5288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3"/>
    <w:link w:val="aff8"/>
    <w:uiPriority w:val="99"/>
    <w:semiHidden/>
    <w:rsid w:val="008B5288"/>
    <w:rPr>
      <w:rFonts w:ascii="Segoe UI" w:hAnsi="Segoe UI" w:cs="Segoe UI"/>
      <w:szCs w:val="20"/>
    </w:rPr>
  </w:style>
  <w:style w:type="table" w:styleId="1-2">
    <w:name w:val="Grid Table 1 Light Accent 2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3"/>
    <w:link w:val="31"/>
    <w:uiPriority w:val="6"/>
    <w:semiHidden/>
    <w:rsid w:val="008B5288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3"/>
    <w:link w:val="41"/>
    <w:uiPriority w:val="6"/>
    <w:semiHidden/>
    <w:rsid w:val="008B5288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Char">
    <w:name w:val="Επικεφαλίδα 5 Char"/>
    <w:basedOn w:val="a3"/>
    <w:link w:val="51"/>
    <w:uiPriority w:val="6"/>
    <w:semiHidden/>
    <w:rsid w:val="008B5288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Char">
    <w:name w:val="Επικεφαλίδα 6 Char"/>
    <w:basedOn w:val="a3"/>
    <w:link w:val="6"/>
    <w:uiPriority w:val="6"/>
    <w:semiHidden/>
    <w:rsid w:val="008B5288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Char">
    <w:name w:val="Επικεφαλίδα 7 Char"/>
    <w:basedOn w:val="a3"/>
    <w:link w:val="7"/>
    <w:uiPriority w:val="6"/>
    <w:semiHidden/>
    <w:rsid w:val="008B5288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Char">
    <w:name w:val="Επικεφαλίδα 8 Char"/>
    <w:basedOn w:val="a3"/>
    <w:link w:val="8"/>
    <w:uiPriority w:val="6"/>
    <w:semiHidden/>
    <w:rsid w:val="008B5288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6"/>
    <w:semiHidden/>
    <w:rsid w:val="008B5288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B5288"/>
    <w:rPr>
      <w:rFonts w:ascii="Segoe UI" w:hAnsi="Segoe UI" w:cs="Segoe UI"/>
    </w:rPr>
  </w:style>
  <w:style w:type="paragraph" w:styleId="HTML0">
    <w:name w:val="HTML Address"/>
    <w:basedOn w:val="a2"/>
    <w:link w:val="HTMLChar"/>
    <w:uiPriority w:val="99"/>
    <w:semiHidden/>
    <w:unhideWhenUsed/>
    <w:rsid w:val="008B5288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0"/>
    <w:uiPriority w:val="99"/>
    <w:semiHidden/>
    <w:rsid w:val="008B5288"/>
    <w:rPr>
      <w:rFonts w:ascii="Segoe UI" w:hAnsi="Segoe UI" w:cs="Segoe UI"/>
      <w:i/>
      <w:iCs/>
    </w:rPr>
  </w:style>
  <w:style w:type="character" w:styleId="HTML1">
    <w:name w:val="HTML Cite"/>
    <w:basedOn w:val="a3"/>
    <w:uiPriority w:val="99"/>
    <w:semiHidden/>
    <w:unhideWhenUsed/>
    <w:rsid w:val="008B5288"/>
    <w:rPr>
      <w:rFonts w:ascii="Segoe UI" w:hAnsi="Segoe UI" w:cs="Segoe UI"/>
      <w:i/>
      <w:iCs/>
    </w:rPr>
  </w:style>
  <w:style w:type="character" w:styleId="HTML2">
    <w:name w:val="HTML Code"/>
    <w:basedOn w:val="a3"/>
    <w:uiPriority w:val="99"/>
    <w:semiHidden/>
    <w:unhideWhenUsed/>
    <w:rsid w:val="008B5288"/>
    <w:rPr>
      <w:rFonts w:ascii="Consolas" w:hAnsi="Consolas" w:cs="Segoe UI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8B5288"/>
    <w:rPr>
      <w:rFonts w:ascii="Segoe UI" w:hAnsi="Segoe UI" w:cs="Segoe UI"/>
      <w:i/>
      <w:iCs/>
    </w:rPr>
  </w:style>
  <w:style w:type="character" w:styleId="HTML4">
    <w:name w:val="HTML Keyboard"/>
    <w:basedOn w:val="a3"/>
    <w:uiPriority w:val="99"/>
    <w:semiHidden/>
    <w:unhideWhenUsed/>
    <w:rsid w:val="008B5288"/>
    <w:rPr>
      <w:rFonts w:ascii="Consolas" w:hAnsi="Consolas" w:cs="Segoe UI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8B5288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8B5288"/>
    <w:rPr>
      <w:rFonts w:ascii="Consolas" w:hAnsi="Consolas" w:cs="Segoe UI"/>
      <w:szCs w:val="20"/>
    </w:rPr>
  </w:style>
  <w:style w:type="character" w:styleId="HTML5">
    <w:name w:val="HTML Sample"/>
    <w:basedOn w:val="a3"/>
    <w:uiPriority w:val="99"/>
    <w:semiHidden/>
    <w:unhideWhenUsed/>
    <w:rsid w:val="008B5288"/>
    <w:rPr>
      <w:rFonts w:ascii="Consolas" w:hAnsi="Consolas" w:cs="Segoe UI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8B5288"/>
    <w:rPr>
      <w:rFonts w:ascii="Consolas" w:hAnsi="Consolas" w:cs="Segoe UI"/>
      <w:sz w:val="22"/>
      <w:szCs w:val="20"/>
    </w:rPr>
  </w:style>
  <w:style w:type="character" w:styleId="HTML7">
    <w:name w:val="HTML Variable"/>
    <w:basedOn w:val="a3"/>
    <w:uiPriority w:val="99"/>
    <w:semiHidden/>
    <w:unhideWhenUsed/>
    <w:rsid w:val="008B5288"/>
    <w:rPr>
      <w:rFonts w:ascii="Segoe UI" w:hAnsi="Segoe UI" w:cs="Segoe UI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8B5288"/>
    <w:pPr>
      <w:spacing w:before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8B5288"/>
    <w:rPr>
      <w:rFonts w:ascii="Segoe UI Light" w:eastAsiaTheme="majorEastAsia" w:hAnsi="Segoe UI Light" w:cs="Segoe UI Light"/>
      <w:b/>
      <w:bCs/>
    </w:rPr>
  </w:style>
  <w:style w:type="paragraph" w:styleId="affa">
    <w:name w:val="Intense Quote"/>
    <w:basedOn w:val="a2"/>
    <w:next w:val="a2"/>
    <w:link w:val="Charf"/>
    <w:uiPriority w:val="30"/>
    <w:semiHidden/>
    <w:unhideWhenUsed/>
    <w:qFormat/>
    <w:rsid w:val="008B528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3"/>
    <w:link w:val="affa"/>
    <w:uiPriority w:val="30"/>
    <w:semiHidden/>
    <w:rsid w:val="008B5288"/>
    <w:rPr>
      <w:rFonts w:ascii="Segoe UI" w:hAnsi="Segoe UI" w:cs="Segoe UI"/>
      <w:i/>
      <w:iCs/>
      <w:color w:val="1F4E79" w:themeColor="accent1" w:themeShade="80"/>
    </w:rPr>
  </w:style>
  <w:style w:type="character" w:styleId="affb">
    <w:name w:val="Intense Reference"/>
    <w:basedOn w:val="a3"/>
    <w:uiPriority w:val="32"/>
    <w:semiHidden/>
    <w:unhideWhenUsed/>
    <w:qFormat/>
    <w:rsid w:val="008B5288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8B5288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B5288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B5288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B5288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B5288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B5288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B5288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8B5288"/>
    <w:rPr>
      <w:rFonts w:ascii="Segoe UI" w:hAnsi="Segoe UI" w:cs="Segoe UI"/>
    </w:rPr>
  </w:style>
  <w:style w:type="paragraph" w:styleId="afff0">
    <w:name w:val="List"/>
    <w:basedOn w:val="a2"/>
    <w:uiPriority w:val="99"/>
    <w:semiHidden/>
    <w:unhideWhenUsed/>
    <w:rsid w:val="008B5288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8B5288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8B5288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8B5288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8B5288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8B5288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B5288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B5288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B5288"/>
    <w:pPr>
      <w:numPr>
        <w:numId w:val="14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8B5288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8B5288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8B5288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8B5288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8B5288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B5288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B5288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B5288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B5288"/>
    <w:pPr>
      <w:numPr>
        <w:numId w:val="18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8B5288"/>
    <w:pPr>
      <w:ind w:left="720"/>
      <w:contextualSpacing/>
    </w:pPr>
  </w:style>
  <w:style w:type="table" w:styleId="12">
    <w:name w:val="List Table 1 Light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B528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8B528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B5288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B5288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B528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B528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B5288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B528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8B52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Cs w:val="20"/>
    </w:rPr>
  </w:style>
  <w:style w:type="character" w:customStyle="1" w:styleId="Charf0">
    <w:name w:val="Κείμενο μακροεντολής Char"/>
    <w:basedOn w:val="a3"/>
    <w:link w:val="afff3"/>
    <w:uiPriority w:val="99"/>
    <w:semiHidden/>
    <w:rsid w:val="008B5288"/>
    <w:rPr>
      <w:rFonts w:ascii="Consolas" w:hAnsi="Consolas" w:cs="Segoe UI"/>
      <w:szCs w:val="20"/>
    </w:rPr>
  </w:style>
  <w:style w:type="table" w:styleId="13">
    <w:name w:val="Medium Grid 1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B5288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B5288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B5288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1"/>
    <w:uiPriority w:val="99"/>
    <w:semiHidden/>
    <w:unhideWhenUsed/>
    <w:rsid w:val="008B52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harf1">
    <w:name w:val="Κεφαλίδα μηνύματος Char"/>
    <w:basedOn w:val="a3"/>
    <w:link w:val="afff4"/>
    <w:uiPriority w:val="99"/>
    <w:semiHidden/>
    <w:rsid w:val="008B5288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5">
    <w:name w:val="No Spacing"/>
    <w:uiPriority w:val="1"/>
    <w:semiHidden/>
    <w:unhideWhenUsed/>
    <w:rsid w:val="008B5288"/>
    <w:pPr>
      <w:spacing w:before="0" w:line="240" w:lineRule="auto"/>
    </w:pPr>
    <w:rPr>
      <w:rFonts w:ascii="Segoe UI" w:hAnsi="Segoe UI" w:cs="Segoe UI"/>
    </w:rPr>
  </w:style>
  <w:style w:type="paragraph" w:styleId="afff6">
    <w:name w:val="Normal Indent"/>
    <w:basedOn w:val="a2"/>
    <w:uiPriority w:val="99"/>
    <w:semiHidden/>
    <w:unhideWhenUsed/>
    <w:rsid w:val="008B5288"/>
    <w:pPr>
      <w:ind w:left="720"/>
    </w:pPr>
  </w:style>
  <w:style w:type="paragraph" w:styleId="afff7">
    <w:name w:val="Note Heading"/>
    <w:basedOn w:val="a2"/>
    <w:next w:val="a2"/>
    <w:link w:val="Charf2"/>
    <w:uiPriority w:val="99"/>
    <w:semiHidden/>
    <w:unhideWhenUsed/>
    <w:rsid w:val="008B5288"/>
    <w:pPr>
      <w:spacing w:before="0" w:line="240" w:lineRule="auto"/>
    </w:pPr>
  </w:style>
  <w:style w:type="character" w:customStyle="1" w:styleId="Charf2">
    <w:name w:val="Επικεφαλίδα σημείωσης Char"/>
    <w:basedOn w:val="a3"/>
    <w:link w:val="afff7"/>
    <w:uiPriority w:val="99"/>
    <w:semiHidden/>
    <w:rsid w:val="008B5288"/>
    <w:rPr>
      <w:rFonts w:ascii="Segoe UI" w:hAnsi="Segoe UI" w:cs="Segoe UI"/>
    </w:rPr>
  </w:style>
  <w:style w:type="character" w:styleId="afff8">
    <w:name w:val="page number"/>
    <w:basedOn w:val="a3"/>
    <w:uiPriority w:val="99"/>
    <w:semiHidden/>
    <w:unhideWhenUsed/>
    <w:rsid w:val="008B5288"/>
    <w:rPr>
      <w:rFonts w:ascii="Segoe UI" w:hAnsi="Segoe UI" w:cs="Segoe UI"/>
    </w:rPr>
  </w:style>
  <w:style w:type="character" w:styleId="afff9">
    <w:name w:val="Placeholder Text"/>
    <w:basedOn w:val="a3"/>
    <w:uiPriority w:val="99"/>
    <w:semiHidden/>
    <w:rsid w:val="008B5288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8B528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8B528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3"/>
    <w:uiPriority w:val="99"/>
    <w:semiHidden/>
    <w:unhideWhenUsed/>
    <w:rsid w:val="008B5288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3"/>
    <w:link w:val="afffa"/>
    <w:uiPriority w:val="99"/>
    <w:semiHidden/>
    <w:rsid w:val="008B5288"/>
    <w:rPr>
      <w:rFonts w:ascii="Consolas" w:hAnsi="Consolas" w:cs="Segoe UI"/>
      <w:szCs w:val="21"/>
    </w:rPr>
  </w:style>
  <w:style w:type="paragraph" w:styleId="afffb">
    <w:name w:val="Quote"/>
    <w:basedOn w:val="a2"/>
    <w:next w:val="a2"/>
    <w:link w:val="Charf4"/>
    <w:uiPriority w:val="29"/>
    <w:semiHidden/>
    <w:unhideWhenUsed/>
    <w:qFormat/>
    <w:rsid w:val="008B528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3"/>
    <w:link w:val="afffb"/>
    <w:uiPriority w:val="29"/>
    <w:semiHidden/>
    <w:rsid w:val="008B5288"/>
    <w:rPr>
      <w:rFonts w:ascii="Segoe UI" w:hAnsi="Segoe UI" w:cs="Segoe UI"/>
      <w:i/>
      <w:iCs/>
      <w:color w:val="404040" w:themeColor="text1" w:themeTint="BF"/>
    </w:rPr>
  </w:style>
  <w:style w:type="paragraph" w:styleId="afffc">
    <w:name w:val="Salutation"/>
    <w:basedOn w:val="a2"/>
    <w:next w:val="a2"/>
    <w:link w:val="Charf5"/>
    <w:uiPriority w:val="99"/>
    <w:semiHidden/>
    <w:unhideWhenUsed/>
    <w:rsid w:val="008B5288"/>
  </w:style>
  <w:style w:type="character" w:customStyle="1" w:styleId="Charf5">
    <w:name w:val="Χαιρετισμός Char"/>
    <w:basedOn w:val="a3"/>
    <w:link w:val="afffc"/>
    <w:uiPriority w:val="99"/>
    <w:semiHidden/>
    <w:rsid w:val="008B5288"/>
    <w:rPr>
      <w:rFonts w:ascii="Segoe UI" w:hAnsi="Segoe UI" w:cs="Segoe UI"/>
    </w:rPr>
  </w:style>
  <w:style w:type="paragraph" w:styleId="afffd">
    <w:name w:val="Signature"/>
    <w:basedOn w:val="a2"/>
    <w:link w:val="Charf6"/>
    <w:uiPriority w:val="99"/>
    <w:semiHidden/>
    <w:unhideWhenUsed/>
    <w:rsid w:val="008B5288"/>
    <w:pPr>
      <w:spacing w:before="0" w:line="240" w:lineRule="auto"/>
      <w:ind w:left="4320"/>
    </w:pPr>
  </w:style>
  <w:style w:type="character" w:customStyle="1" w:styleId="Charf6">
    <w:name w:val="Υπογραφή Char"/>
    <w:basedOn w:val="a3"/>
    <w:link w:val="afffd"/>
    <w:uiPriority w:val="99"/>
    <w:semiHidden/>
    <w:rsid w:val="008B5288"/>
    <w:rPr>
      <w:rFonts w:ascii="Segoe UI" w:hAnsi="Segoe UI" w:cs="Segoe UI"/>
    </w:rPr>
  </w:style>
  <w:style w:type="character" w:styleId="afffe">
    <w:name w:val="Subtle Emphasis"/>
    <w:basedOn w:val="a3"/>
    <w:uiPriority w:val="19"/>
    <w:semiHidden/>
    <w:unhideWhenUsed/>
    <w:qFormat/>
    <w:rsid w:val="008B5288"/>
    <w:rPr>
      <w:rFonts w:ascii="Segoe UI" w:hAnsi="Segoe UI" w:cs="Segoe UI"/>
      <w:i/>
      <w:iCs/>
      <w:color w:val="404040" w:themeColor="text1" w:themeTint="BF"/>
    </w:rPr>
  </w:style>
  <w:style w:type="character" w:styleId="affff">
    <w:name w:val="Subtle Reference"/>
    <w:basedOn w:val="a3"/>
    <w:uiPriority w:val="31"/>
    <w:semiHidden/>
    <w:unhideWhenUsed/>
    <w:qFormat/>
    <w:rsid w:val="008B5288"/>
    <w:rPr>
      <w:rFonts w:ascii="Segoe UI" w:hAnsi="Segoe UI" w:cs="Segoe UI"/>
      <w:smallCaps/>
      <w:color w:val="5A5A5A" w:themeColor="text1" w:themeTint="A5"/>
    </w:rPr>
  </w:style>
  <w:style w:type="table" w:styleId="3-12">
    <w:name w:val="Table 3D effects 1"/>
    <w:basedOn w:val="a4"/>
    <w:uiPriority w:val="99"/>
    <w:semiHidden/>
    <w:unhideWhenUsed/>
    <w:rsid w:val="008B52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8B52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8B52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8B52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8B52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8B52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8B52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8B52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8B52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8B52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8B52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8B52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8B52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8B52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8B52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4"/>
    <w:uiPriority w:val="99"/>
    <w:semiHidden/>
    <w:unhideWhenUsed/>
    <w:rsid w:val="008B52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4"/>
    <w:uiPriority w:val="99"/>
    <w:semiHidden/>
    <w:unhideWhenUsed/>
    <w:rsid w:val="008B52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8B52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8B52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8B52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8B52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8B52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8B52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4"/>
    <w:uiPriority w:val="40"/>
    <w:rsid w:val="008B528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8B52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8B52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8B52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8B52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8B52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8B52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8B52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8B5288"/>
    <w:pPr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8B5288"/>
  </w:style>
  <w:style w:type="table" w:styleId="affff5">
    <w:name w:val="Table Professional"/>
    <w:basedOn w:val="a4"/>
    <w:uiPriority w:val="99"/>
    <w:semiHidden/>
    <w:unhideWhenUsed/>
    <w:rsid w:val="008B52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8B52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8B52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8B52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8B52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8B52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8B5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8B52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8B52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8B52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8B5288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8B5288"/>
    <w:pPr>
      <w:spacing w:after="100"/>
    </w:pPr>
  </w:style>
  <w:style w:type="paragraph" w:styleId="2f5">
    <w:name w:val="toc 2"/>
    <w:basedOn w:val="a2"/>
    <w:next w:val="a2"/>
    <w:autoRedefine/>
    <w:uiPriority w:val="39"/>
    <w:semiHidden/>
    <w:unhideWhenUsed/>
    <w:rsid w:val="008B5288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8B5288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8B5288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8B5288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8B5288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8B5288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8B5288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8B5288"/>
    <w:pPr>
      <w:spacing w:after="100"/>
      <w:ind w:left="1760"/>
    </w:pPr>
  </w:style>
  <w:style w:type="character" w:styleId="affff8">
    <w:name w:val="Mention"/>
    <w:basedOn w:val="a3"/>
    <w:uiPriority w:val="99"/>
    <w:semiHidden/>
    <w:unhideWhenUsed/>
    <w:rsid w:val="008B5288"/>
    <w:rPr>
      <w:rFonts w:ascii="Segoe UI" w:hAnsi="Segoe UI" w:cs="Segoe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8B5288"/>
    <w:pPr>
      <w:numPr>
        <w:numId w:val="19"/>
      </w:numPr>
    </w:pPr>
  </w:style>
  <w:style w:type="numbering" w:styleId="1i">
    <w:name w:val="Outline List 1"/>
    <w:basedOn w:val="a5"/>
    <w:uiPriority w:val="99"/>
    <w:semiHidden/>
    <w:unhideWhenUsed/>
    <w:rsid w:val="008B5288"/>
    <w:pPr>
      <w:numPr>
        <w:numId w:val="20"/>
      </w:numPr>
    </w:pPr>
  </w:style>
  <w:style w:type="character" w:styleId="Hashtag">
    <w:name w:val="Hashtag"/>
    <w:basedOn w:val="a3"/>
    <w:uiPriority w:val="99"/>
    <w:semiHidden/>
    <w:unhideWhenUsed/>
    <w:rsid w:val="008B5288"/>
    <w:rPr>
      <w:rFonts w:ascii="Segoe UI" w:hAnsi="Segoe UI" w:cs="Segoe UI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8B5288"/>
    <w:pPr>
      <w:numPr>
        <w:numId w:val="21"/>
      </w:numPr>
    </w:pPr>
  </w:style>
  <w:style w:type="character" w:styleId="-7">
    <w:name w:val="Smart Hyperlink"/>
    <w:basedOn w:val="a3"/>
    <w:uiPriority w:val="99"/>
    <w:semiHidden/>
    <w:unhideWhenUsed/>
    <w:rsid w:val="008B5288"/>
    <w:rPr>
      <w:rFonts w:ascii="Segoe UI" w:hAnsi="Segoe UI" w:cs="Segoe UI"/>
      <w:u w:val="dotted"/>
    </w:rPr>
  </w:style>
  <w:style w:type="character" w:styleId="affff9">
    <w:name w:val="Unresolved Mention"/>
    <w:basedOn w:val="a3"/>
    <w:uiPriority w:val="99"/>
    <w:semiHidden/>
    <w:unhideWhenUsed/>
    <w:rsid w:val="008B5288"/>
    <w:rPr>
      <w:rFonts w:ascii="Segoe UI" w:hAnsi="Segoe UI" w:cs="Segoe UI"/>
      <w:color w:val="605E5C"/>
      <w:shd w:val="clear" w:color="auto" w:fill="E1DFDD"/>
    </w:rPr>
  </w:style>
  <w:style w:type="paragraph" w:customStyle="1" w:styleId="Standard">
    <w:name w:val="Standard"/>
    <w:rsid w:val="001775B4"/>
    <w:pPr>
      <w:suppressAutoHyphens/>
      <w:autoSpaceDN w:val="0"/>
      <w:spacing w:before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1775B4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ukounaras\AppData\Local\Microsoft\Office\16.0\DTS\el-GR%7bE857C947-4A07-46EF-BA39-3A9C1776FDF0%7d\%7b9CD34BBE-FCDC-4E4C-A01D-28DA7E9D33E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AE3D8F-604E-4AC5-9E7E-412D6ED8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{9CD34BBE-FCDC-4E4C-A01D-28DA7E9D33E6}tf10002117_win32</Template>
  <TotalTime>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2020-12-10T18:39:00Z</dcterms:created>
  <dcterms:modified xsi:type="dcterms:W3CDTF">2020-12-29T11:13:00Z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